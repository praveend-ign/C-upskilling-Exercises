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BB49" w14:textId="77777777" w:rsidR="00092EE3" w:rsidRDefault="00092EE3" w:rsidP="00092EE3">
      <w:pPr>
        <w:jc w:val="center"/>
        <w:rPr>
          <w:noProof/>
        </w:rPr>
      </w:pPr>
    </w:p>
    <w:p w14:paraId="4BDCC57F" w14:textId="77777777" w:rsidR="00092EE3" w:rsidRDefault="00092EE3" w:rsidP="00092EE3">
      <w:pPr>
        <w:jc w:val="center"/>
        <w:rPr>
          <w:noProof/>
        </w:rPr>
      </w:pPr>
    </w:p>
    <w:p w14:paraId="6F917B24" w14:textId="77777777" w:rsidR="00092EE3" w:rsidRDefault="00092EE3" w:rsidP="00092EE3">
      <w:pPr>
        <w:jc w:val="center"/>
        <w:rPr>
          <w:noProof/>
        </w:rPr>
      </w:pPr>
    </w:p>
    <w:p w14:paraId="3B2E0465" w14:textId="77777777" w:rsidR="00092EE3" w:rsidRDefault="00092EE3" w:rsidP="00092EE3">
      <w:pPr>
        <w:jc w:val="center"/>
        <w:rPr>
          <w:noProof/>
        </w:rPr>
      </w:pPr>
    </w:p>
    <w:p w14:paraId="6F6B7B51" w14:textId="77777777" w:rsidR="00092EE3" w:rsidRDefault="00092EE3" w:rsidP="00092EE3">
      <w:pPr>
        <w:spacing w:line="360" w:lineRule="auto"/>
        <w:rPr>
          <w:rFonts w:asciiTheme="minorHAnsi" w:eastAsiaTheme="minorEastAsia" w:hAnsiTheme="minorHAnsi" w:cstheme="minorBidi"/>
        </w:rPr>
      </w:pPr>
    </w:p>
    <w:p w14:paraId="0966D075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4857E00F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6E3B8B32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7D57DEA4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2F0545EC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78582A73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69617510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5AD4C73E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hAnsi="Calibri" w:cs="Calibri"/>
          <w:noProof/>
          <w:sz w:val="2"/>
        </w:rPr>
      </w:pPr>
    </w:p>
    <w:p w14:paraId="2FEC8CF6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HAnsi" w:eastAsiaTheme="minorEastAsia" w:hAnsiTheme="minorHAnsi" w:cstheme="minorBidi"/>
        </w:rPr>
      </w:pPr>
      <w:r>
        <w:rPr>
          <w:rFonts w:ascii="Calibri" w:hAnsi="Calibri" w:cs="Calibri"/>
          <w:noProof/>
          <w:sz w:val="2"/>
        </w:rPr>
        <w:drawing>
          <wp:inline distT="0" distB="0" distL="0" distR="0" wp14:anchorId="75EC384E" wp14:editId="0238FFDA">
            <wp:extent cx="2419350" cy="674395"/>
            <wp:effectExtent l="0" t="0" r="0" b="0"/>
            <wp:docPr id="4" name="Picture 4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54" cy="6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8160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eastAsiaTheme="minorEastAsia" w:hAnsiTheme="minorHAnsi" w:cstheme="minorBidi"/>
        </w:rPr>
      </w:pPr>
    </w:p>
    <w:p w14:paraId="12B808B5" w14:textId="4EC71ACC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Design</w:t>
      </w:r>
    </w:p>
    <w:p w14:paraId="3932D083" w14:textId="77777777" w:rsidR="00092EE3" w:rsidRPr="00916177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4"/>
        </w:rPr>
      </w:pPr>
    </w:p>
    <w:p w14:paraId="6D75F360" w14:textId="77777777" w:rsidR="00092EE3" w:rsidRDefault="00092EE3" w:rsidP="00092EE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eastAsiaTheme="minorEastAsia" w:hAnsiTheme="minorHAnsi" w:cstheme="minorBidi"/>
        </w:rPr>
      </w:pPr>
    </w:p>
    <w:p w14:paraId="61069625" w14:textId="77777777" w:rsidR="00092EE3" w:rsidRDefault="00092EE3" w:rsidP="00092EE3">
      <w:pPr>
        <w:spacing w:line="360" w:lineRule="auto"/>
        <w:rPr>
          <w:rFonts w:asciiTheme="minorHAnsi" w:eastAsiaTheme="minorEastAsia" w:hAnsiTheme="minorHAnsi" w:cstheme="minorBidi"/>
        </w:rPr>
      </w:pPr>
    </w:p>
    <w:p w14:paraId="54BAF56A" w14:textId="77777777" w:rsidR="00092EE3" w:rsidRDefault="00092EE3" w:rsidP="00092EE3">
      <w:pPr>
        <w:jc w:val="center"/>
        <w:rPr>
          <w:noProof/>
        </w:rPr>
      </w:pPr>
    </w:p>
    <w:p w14:paraId="2365B389" w14:textId="77777777" w:rsidR="00092EE3" w:rsidRDefault="00092EE3" w:rsidP="00092EE3">
      <w:pPr>
        <w:jc w:val="center"/>
        <w:rPr>
          <w:noProof/>
        </w:rPr>
      </w:pPr>
    </w:p>
    <w:p w14:paraId="0FA541F3" w14:textId="77777777" w:rsidR="00092EE3" w:rsidRDefault="00092EE3" w:rsidP="00092EE3">
      <w:pPr>
        <w:jc w:val="center"/>
        <w:rPr>
          <w:noProof/>
        </w:rPr>
      </w:pPr>
    </w:p>
    <w:p w14:paraId="51DFBD13" w14:textId="77777777" w:rsidR="00092EE3" w:rsidRDefault="00092EE3" w:rsidP="00092EE3">
      <w:pPr>
        <w:jc w:val="center"/>
        <w:rPr>
          <w:noProof/>
        </w:rPr>
      </w:pPr>
    </w:p>
    <w:p w14:paraId="0F656BC8" w14:textId="77777777" w:rsidR="00092EE3" w:rsidRDefault="00092EE3" w:rsidP="00092EE3">
      <w:pPr>
        <w:jc w:val="center"/>
        <w:rPr>
          <w:noProof/>
        </w:rPr>
      </w:pPr>
    </w:p>
    <w:p w14:paraId="40E47E05" w14:textId="77777777" w:rsidR="00092EE3" w:rsidRDefault="00092EE3" w:rsidP="00092EE3">
      <w:pPr>
        <w:jc w:val="center"/>
        <w:rPr>
          <w:noProof/>
        </w:rPr>
      </w:pPr>
    </w:p>
    <w:p w14:paraId="18C35FA8" w14:textId="77777777" w:rsidR="00092EE3" w:rsidRDefault="00092EE3" w:rsidP="00092EE3">
      <w:pPr>
        <w:jc w:val="center"/>
        <w:rPr>
          <w:noProof/>
        </w:rPr>
      </w:pPr>
    </w:p>
    <w:p w14:paraId="1A3981B5" w14:textId="77777777" w:rsidR="00092EE3" w:rsidRDefault="00092EE3" w:rsidP="00092EE3">
      <w:pPr>
        <w:jc w:val="center"/>
        <w:rPr>
          <w:noProof/>
        </w:rPr>
      </w:pPr>
    </w:p>
    <w:p w14:paraId="2B31AFC8" w14:textId="77777777" w:rsidR="00092EE3" w:rsidRDefault="00092EE3" w:rsidP="00092EE3">
      <w:pPr>
        <w:jc w:val="center"/>
        <w:rPr>
          <w:noProof/>
        </w:rPr>
      </w:pPr>
    </w:p>
    <w:p w14:paraId="2C3159E2" w14:textId="77777777" w:rsidR="00092EE3" w:rsidRDefault="00092EE3" w:rsidP="00092EE3">
      <w:pPr>
        <w:jc w:val="center"/>
        <w:rPr>
          <w:noProof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694"/>
        <w:gridCol w:w="7654"/>
      </w:tblGrid>
      <w:tr w:rsidR="00092EE3" w14:paraId="66E7DFCD" w14:textId="77777777" w:rsidTr="003E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  <w:shd w:val="clear" w:color="auto" w:fill="D9D9D9" w:themeFill="background1" w:themeFillShade="D9"/>
          </w:tcPr>
          <w:p w14:paraId="7C51FEDA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  <w:sz w:val="22"/>
              </w:rPr>
              <w:lastRenderedPageBreak/>
              <w:t xml:space="preserve">Document identification </w:t>
            </w:r>
          </w:p>
        </w:tc>
        <w:tc>
          <w:tcPr>
            <w:tcW w:w="7654" w:type="dxa"/>
          </w:tcPr>
          <w:p w14:paraId="70AAE389" w14:textId="17AB993A" w:rsidR="00092EE3" w:rsidRDefault="00092EE3" w:rsidP="003E2994">
            <w:pPr>
              <w:jc w:val="left"/>
              <w:rPr>
                <w:noProof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pacing w:val="-2"/>
              </w:rPr>
              <w:t>SW-F-0</w:t>
            </w:r>
            <w:r>
              <w:rPr>
                <w:rFonts w:asciiTheme="minorHAnsi" w:eastAsiaTheme="minorEastAsia" w:hAnsiTheme="minorHAnsi" w:cstheme="minorHAnsi"/>
                <w:b/>
                <w:bCs/>
                <w:spacing w:val="-2"/>
              </w:rPr>
              <w:t>5</w:t>
            </w:r>
          </w:p>
        </w:tc>
      </w:tr>
      <w:tr w:rsidR="00092EE3" w14:paraId="7D66D400" w14:textId="77777777" w:rsidTr="003E2994">
        <w:tc>
          <w:tcPr>
            <w:tcW w:w="2694" w:type="dxa"/>
            <w:shd w:val="clear" w:color="auto" w:fill="D9D9D9" w:themeFill="background1" w:themeFillShade="D9"/>
          </w:tcPr>
          <w:p w14:paraId="68819E00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Document name</w:t>
            </w:r>
          </w:p>
        </w:tc>
        <w:tc>
          <w:tcPr>
            <w:tcW w:w="7654" w:type="dxa"/>
          </w:tcPr>
          <w:p w14:paraId="4F9760BB" w14:textId="1865C559" w:rsidR="00092EE3" w:rsidRDefault="00092EE3" w:rsidP="003E2994">
            <w:pPr>
              <w:jc w:val="left"/>
              <w:rPr>
                <w:noProof/>
              </w:rPr>
            </w:pPr>
            <w:r>
              <w:rPr>
                <w:rFonts w:asciiTheme="minorHAnsi" w:eastAsiaTheme="minorEastAsia" w:hAnsiTheme="minorHAnsi" w:cstheme="minorHAnsi"/>
              </w:rPr>
              <w:t>Software Design</w:t>
            </w:r>
          </w:p>
        </w:tc>
      </w:tr>
      <w:tr w:rsidR="00092EE3" w14:paraId="61B0414A" w14:textId="77777777" w:rsidTr="003E2994">
        <w:tc>
          <w:tcPr>
            <w:tcW w:w="2694" w:type="dxa"/>
            <w:shd w:val="clear" w:color="auto" w:fill="D9D9D9" w:themeFill="background1" w:themeFillShade="D9"/>
          </w:tcPr>
          <w:p w14:paraId="6CDFFDAE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Version number</w:t>
            </w:r>
          </w:p>
        </w:tc>
        <w:tc>
          <w:tcPr>
            <w:tcW w:w="7654" w:type="dxa"/>
          </w:tcPr>
          <w:p w14:paraId="6813FBD0" w14:textId="77777777" w:rsidR="00092EE3" w:rsidRDefault="00092EE3" w:rsidP="003E2994">
            <w:pPr>
              <w:jc w:val="left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2.0</w:t>
            </w:r>
          </w:p>
        </w:tc>
      </w:tr>
      <w:tr w:rsidR="00092EE3" w14:paraId="23B99C7D" w14:textId="77777777" w:rsidTr="003E2994">
        <w:tc>
          <w:tcPr>
            <w:tcW w:w="2694" w:type="dxa"/>
            <w:shd w:val="clear" w:color="auto" w:fill="D9D9D9" w:themeFill="background1" w:themeFillShade="D9"/>
          </w:tcPr>
          <w:p w14:paraId="41C58ED9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 xml:space="preserve">Effective Date </w:t>
            </w:r>
          </w:p>
        </w:tc>
        <w:tc>
          <w:tcPr>
            <w:tcW w:w="7654" w:type="dxa"/>
          </w:tcPr>
          <w:p w14:paraId="5305E1F0" w14:textId="77777777" w:rsidR="00092EE3" w:rsidRDefault="00092EE3" w:rsidP="003E2994">
            <w:pPr>
              <w:jc w:val="left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01/08/2022</w:t>
            </w:r>
          </w:p>
        </w:tc>
      </w:tr>
      <w:tr w:rsidR="00092EE3" w14:paraId="600FF0DF" w14:textId="77777777" w:rsidTr="003E2994">
        <w:tc>
          <w:tcPr>
            <w:tcW w:w="2694" w:type="dxa"/>
            <w:shd w:val="clear" w:color="auto" w:fill="D9D9D9" w:themeFill="background1" w:themeFillShade="D9"/>
            <w:vAlign w:val="top"/>
          </w:tcPr>
          <w:p w14:paraId="22B53B42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47D7">
              <w:rPr>
                <w:rFonts w:asciiTheme="minorHAnsi" w:eastAsiaTheme="minorEastAsia" w:hAnsiTheme="minorHAnsi" w:cstheme="minorHAnsi"/>
                <w:b/>
                <w:bCs/>
              </w:rPr>
              <w:t>Project Name</w:t>
            </w:r>
          </w:p>
        </w:tc>
        <w:tc>
          <w:tcPr>
            <w:tcW w:w="7654" w:type="dxa"/>
            <w:vAlign w:val="top"/>
          </w:tcPr>
          <w:p w14:paraId="1DAF1045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</w:p>
        </w:tc>
      </w:tr>
      <w:tr w:rsidR="00092EE3" w14:paraId="149F74BE" w14:textId="77777777" w:rsidTr="003E2994">
        <w:tc>
          <w:tcPr>
            <w:tcW w:w="2694" w:type="dxa"/>
            <w:shd w:val="clear" w:color="auto" w:fill="D9D9D9" w:themeFill="background1" w:themeFillShade="D9"/>
            <w:vAlign w:val="top"/>
          </w:tcPr>
          <w:p w14:paraId="5E9871A1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47D7">
              <w:rPr>
                <w:rFonts w:asciiTheme="minorHAnsi" w:eastAsiaTheme="minorEastAsia" w:hAnsiTheme="minorHAnsi" w:cstheme="minorHAnsi"/>
                <w:b/>
                <w:bCs/>
              </w:rPr>
              <w:t>Project Version</w:t>
            </w:r>
          </w:p>
        </w:tc>
        <w:tc>
          <w:tcPr>
            <w:tcW w:w="7654" w:type="dxa"/>
            <w:vAlign w:val="top"/>
          </w:tcPr>
          <w:p w14:paraId="194C066E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</w:p>
        </w:tc>
      </w:tr>
      <w:tr w:rsidR="00092EE3" w14:paraId="034EFDDA" w14:textId="77777777" w:rsidTr="003E2994">
        <w:tc>
          <w:tcPr>
            <w:tcW w:w="2694" w:type="dxa"/>
            <w:shd w:val="clear" w:color="auto" w:fill="D9D9D9" w:themeFill="background1" w:themeFillShade="D9"/>
            <w:vAlign w:val="top"/>
          </w:tcPr>
          <w:p w14:paraId="444E5B24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47D7">
              <w:rPr>
                <w:rFonts w:asciiTheme="minorHAnsi" w:eastAsiaTheme="minorEastAsia" w:hAnsiTheme="minorHAnsi" w:cstheme="minorHAnsi"/>
                <w:b/>
                <w:bCs/>
              </w:rPr>
              <w:t>Project Code</w:t>
            </w:r>
          </w:p>
        </w:tc>
        <w:tc>
          <w:tcPr>
            <w:tcW w:w="7654" w:type="dxa"/>
            <w:vAlign w:val="top"/>
          </w:tcPr>
          <w:p w14:paraId="0D0B3DD0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</w:p>
        </w:tc>
      </w:tr>
      <w:tr w:rsidR="00092EE3" w14:paraId="7CB3AF36" w14:textId="77777777" w:rsidTr="003E2994">
        <w:tc>
          <w:tcPr>
            <w:tcW w:w="2694" w:type="dxa"/>
            <w:shd w:val="clear" w:color="auto" w:fill="D9D9D9" w:themeFill="background1" w:themeFillShade="D9"/>
            <w:vAlign w:val="top"/>
          </w:tcPr>
          <w:p w14:paraId="086D4AE6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47D7">
              <w:rPr>
                <w:rFonts w:asciiTheme="minorHAnsi" w:eastAsiaTheme="minorEastAsia" w:hAnsiTheme="minorHAnsi" w:cstheme="minorHAnsi"/>
                <w:b/>
                <w:bCs/>
              </w:rPr>
              <w:t>Project Type</w:t>
            </w:r>
          </w:p>
        </w:tc>
        <w:tc>
          <w:tcPr>
            <w:tcW w:w="7654" w:type="dxa"/>
            <w:vAlign w:val="top"/>
          </w:tcPr>
          <w:p w14:paraId="63DEFD98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</w:p>
        </w:tc>
      </w:tr>
      <w:tr w:rsidR="00092EE3" w14:paraId="7204D878" w14:textId="77777777" w:rsidTr="003E2994">
        <w:tc>
          <w:tcPr>
            <w:tcW w:w="2694" w:type="dxa"/>
            <w:shd w:val="clear" w:color="auto" w:fill="D9D9D9" w:themeFill="background1" w:themeFillShade="D9"/>
          </w:tcPr>
          <w:p w14:paraId="145596F7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Prepared by</w:t>
            </w:r>
          </w:p>
        </w:tc>
        <w:tc>
          <w:tcPr>
            <w:tcW w:w="7654" w:type="dxa"/>
          </w:tcPr>
          <w:p w14:paraId="328D4E62" w14:textId="77777777" w:rsidR="00092EE3" w:rsidRDefault="00092EE3" w:rsidP="003E2994">
            <w:pPr>
              <w:jc w:val="left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ISSC TEAM MEMBER</w:t>
            </w:r>
          </w:p>
        </w:tc>
      </w:tr>
      <w:tr w:rsidR="00092EE3" w14:paraId="22429DD3" w14:textId="77777777" w:rsidTr="003E2994">
        <w:tc>
          <w:tcPr>
            <w:tcW w:w="2694" w:type="dxa"/>
            <w:shd w:val="clear" w:color="auto" w:fill="D9D9D9" w:themeFill="background1" w:themeFillShade="D9"/>
          </w:tcPr>
          <w:p w14:paraId="3EF16FC0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Reviewed by</w:t>
            </w:r>
          </w:p>
        </w:tc>
        <w:tc>
          <w:tcPr>
            <w:tcW w:w="7654" w:type="dxa"/>
          </w:tcPr>
          <w:p w14:paraId="4F58F1D7" w14:textId="77777777" w:rsidR="00092EE3" w:rsidRDefault="00092EE3" w:rsidP="003E2994">
            <w:pPr>
              <w:jc w:val="left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ISSC TEAM LEAD</w:t>
            </w:r>
          </w:p>
        </w:tc>
      </w:tr>
      <w:tr w:rsidR="00092EE3" w14:paraId="35A4B370" w14:textId="77777777" w:rsidTr="003E2994">
        <w:tc>
          <w:tcPr>
            <w:tcW w:w="2694" w:type="dxa"/>
            <w:shd w:val="clear" w:color="auto" w:fill="D9D9D9" w:themeFill="background1" w:themeFillShade="D9"/>
          </w:tcPr>
          <w:p w14:paraId="70AD5D86" w14:textId="77777777" w:rsidR="00092EE3" w:rsidRDefault="00092EE3" w:rsidP="003E2994">
            <w:pPr>
              <w:jc w:val="center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Approved by</w:t>
            </w:r>
          </w:p>
        </w:tc>
        <w:tc>
          <w:tcPr>
            <w:tcW w:w="7654" w:type="dxa"/>
          </w:tcPr>
          <w:p w14:paraId="45E9CE86" w14:textId="77777777" w:rsidR="00092EE3" w:rsidRDefault="00092EE3" w:rsidP="003E2994">
            <w:pPr>
              <w:jc w:val="left"/>
              <w:rPr>
                <w:noProof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MSO &amp; CISO</w:t>
            </w:r>
          </w:p>
        </w:tc>
      </w:tr>
    </w:tbl>
    <w:p w14:paraId="0A84917A" w14:textId="77777777" w:rsidR="00092EE3" w:rsidRDefault="00092EE3" w:rsidP="00092EE3">
      <w:pPr>
        <w:tabs>
          <w:tab w:val="left" w:pos="2625"/>
        </w:tabs>
        <w:spacing w:line="360" w:lineRule="auto"/>
        <w:rPr>
          <w:rFonts w:asciiTheme="minorHAnsi" w:eastAsiaTheme="minorEastAsia" w:hAnsiTheme="minorHAnsi" w:cstheme="minorHAnsi"/>
          <w:b/>
          <w:bCs/>
        </w:rPr>
      </w:pPr>
    </w:p>
    <w:p w14:paraId="1ACDBB3B" w14:textId="77777777" w:rsidR="00092EE3" w:rsidRPr="00E33601" w:rsidRDefault="00092EE3" w:rsidP="00092EE3">
      <w:pPr>
        <w:tabs>
          <w:tab w:val="left" w:pos="2625"/>
        </w:tabs>
        <w:spacing w:line="360" w:lineRule="auto"/>
        <w:rPr>
          <w:rFonts w:asciiTheme="minorHAnsi" w:eastAsiaTheme="minorEastAsia" w:hAnsiTheme="minorHAnsi" w:cstheme="minorHAnsi"/>
        </w:rPr>
      </w:pPr>
      <w:r w:rsidRPr="00E33601">
        <w:rPr>
          <w:rFonts w:asciiTheme="minorHAnsi" w:eastAsiaTheme="minorEastAsia" w:hAnsiTheme="minorHAnsi" w:cstheme="minorHAnsi"/>
          <w:b/>
          <w:bCs/>
        </w:rPr>
        <w:t>VERSION HISTORY:</w:t>
      </w:r>
    </w:p>
    <w:tbl>
      <w:tblPr>
        <w:tblW w:w="10440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0"/>
        <w:gridCol w:w="1073"/>
        <w:gridCol w:w="748"/>
        <w:gridCol w:w="1162"/>
        <w:gridCol w:w="1199"/>
        <w:gridCol w:w="1305"/>
        <w:gridCol w:w="1393"/>
        <w:gridCol w:w="1278"/>
        <w:gridCol w:w="1792"/>
      </w:tblGrid>
      <w:tr w:rsidR="00092EE3" w:rsidRPr="00E33601" w14:paraId="273B85CD" w14:textId="77777777" w:rsidTr="003E2994">
        <w:trPr>
          <w:cantSplit/>
          <w:trHeight w:val="348"/>
        </w:trPr>
        <w:tc>
          <w:tcPr>
            <w:tcW w:w="490" w:type="dxa"/>
            <w:vMerge w:val="restart"/>
            <w:shd w:val="clear" w:color="auto" w:fill="D9D9D9" w:themeFill="background1" w:themeFillShade="D9"/>
            <w:vAlign w:val="center"/>
          </w:tcPr>
          <w:p w14:paraId="61948BF7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S</w:t>
            </w:r>
            <w:r>
              <w:rPr>
                <w:rFonts w:asciiTheme="minorHAnsi" w:eastAsiaTheme="minorEastAsia" w:hAnsiTheme="minorHAnsi" w:cstheme="minorHAnsi"/>
                <w:b/>
                <w:bCs/>
              </w:rPr>
              <w:t xml:space="preserve">L. </w:t>
            </w: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No</w:t>
            </w:r>
          </w:p>
        </w:tc>
        <w:tc>
          <w:tcPr>
            <w:tcW w:w="1821" w:type="dxa"/>
            <w:gridSpan w:val="2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ACA7227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Version No.</w:t>
            </w:r>
          </w:p>
        </w:tc>
        <w:tc>
          <w:tcPr>
            <w:tcW w:w="1162" w:type="dxa"/>
            <w:vMerge w:val="restart"/>
            <w:shd w:val="clear" w:color="auto" w:fill="D9D9D9" w:themeFill="background1" w:themeFillShade="D9"/>
            <w:vAlign w:val="center"/>
          </w:tcPr>
          <w:p w14:paraId="6389F977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Prepared by</w:t>
            </w:r>
          </w:p>
        </w:tc>
        <w:tc>
          <w:tcPr>
            <w:tcW w:w="1199" w:type="dxa"/>
            <w:vMerge w:val="restart"/>
            <w:shd w:val="clear" w:color="auto" w:fill="D9D9D9" w:themeFill="background1" w:themeFillShade="D9"/>
            <w:vAlign w:val="center"/>
          </w:tcPr>
          <w:p w14:paraId="3F342605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 xml:space="preserve">Reviewed </w:t>
            </w:r>
          </w:p>
          <w:p w14:paraId="4EA354D9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By</w:t>
            </w:r>
          </w:p>
        </w:tc>
        <w:tc>
          <w:tcPr>
            <w:tcW w:w="1305" w:type="dxa"/>
            <w:vMerge w:val="restart"/>
            <w:shd w:val="clear" w:color="auto" w:fill="D9D9D9" w:themeFill="background1" w:themeFillShade="D9"/>
            <w:vAlign w:val="center"/>
          </w:tcPr>
          <w:p w14:paraId="6AFAEA29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Approved by</w:t>
            </w:r>
          </w:p>
        </w:tc>
        <w:tc>
          <w:tcPr>
            <w:tcW w:w="1393" w:type="dxa"/>
            <w:vMerge w:val="restart"/>
            <w:shd w:val="clear" w:color="auto" w:fill="D9D9D9" w:themeFill="background1" w:themeFillShade="D9"/>
            <w:vAlign w:val="center"/>
          </w:tcPr>
          <w:p w14:paraId="36F62539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Description of version</w:t>
            </w:r>
          </w:p>
        </w:tc>
        <w:tc>
          <w:tcPr>
            <w:tcW w:w="1278" w:type="dxa"/>
            <w:vMerge w:val="restart"/>
            <w:shd w:val="clear" w:color="auto" w:fill="D9D9D9" w:themeFill="background1" w:themeFillShade="D9"/>
            <w:vAlign w:val="center"/>
          </w:tcPr>
          <w:p w14:paraId="1BFEDF24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Date</w:t>
            </w:r>
          </w:p>
        </w:tc>
        <w:tc>
          <w:tcPr>
            <w:tcW w:w="1792" w:type="dxa"/>
            <w:vMerge w:val="restart"/>
            <w:shd w:val="clear" w:color="auto" w:fill="D9D9D9" w:themeFill="background1" w:themeFillShade="D9"/>
            <w:vAlign w:val="center"/>
          </w:tcPr>
          <w:p w14:paraId="1BC31CFB" w14:textId="77777777" w:rsidR="00092EE3" w:rsidRPr="00E33601" w:rsidRDefault="00092EE3" w:rsidP="003E2994">
            <w:pPr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Reason for version change</w:t>
            </w:r>
          </w:p>
        </w:tc>
      </w:tr>
      <w:tr w:rsidR="00092EE3" w:rsidRPr="00E33601" w14:paraId="57DB156A" w14:textId="77777777" w:rsidTr="003E2994">
        <w:trPr>
          <w:cantSplit/>
          <w:trHeight w:val="348"/>
        </w:trPr>
        <w:tc>
          <w:tcPr>
            <w:tcW w:w="490" w:type="dxa"/>
            <w:vMerge/>
            <w:vAlign w:val="center"/>
          </w:tcPr>
          <w:p w14:paraId="3188E14A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73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B37A939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From</w:t>
            </w:r>
          </w:p>
        </w:tc>
        <w:tc>
          <w:tcPr>
            <w:tcW w:w="748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163EBA3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E33601">
              <w:rPr>
                <w:rFonts w:asciiTheme="minorHAnsi" w:eastAsiaTheme="minorEastAsia" w:hAnsiTheme="minorHAnsi" w:cstheme="minorHAnsi"/>
                <w:b/>
                <w:bCs/>
              </w:rPr>
              <w:t>To</w:t>
            </w:r>
          </w:p>
        </w:tc>
        <w:tc>
          <w:tcPr>
            <w:tcW w:w="1162" w:type="dxa"/>
            <w:vMerge/>
            <w:vAlign w:val="center"/>
          </w:tcPr>
          <w:p w14:paraId="0153B6D8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9" w:type="dxa"/>
            <w:vMerge/>
          </w:tcPr>
          <w:p w14:paraId="039A1BCB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05" w:type="dxa"/>
            <w:vMerge/>
          </w:tcPr>
          <w:p w14:paraId="4A28EB60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93" w:type="dxa"/>
            <w:vMerge/>
            <w:vAlign w:val="center"/>
          </w:tcPr>
          <w:p w14:paraId="1EDAA2CB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78" w:type="dxa"/>
            <w:vMerge/>
            <w:vAlign w:val="center"/>
          </w:tcPr>
          <w:p w14:paraId="44A402F6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92" w:type="dxa"/>
            <w:vMerge/>
            <w:vAlign w:val="center"/>
          </w:tcPr>
          <w:p w14:paraId="63128091" w14:textId="77777777" w:rsidR="00092EE3" w:rsidRPr="00E33601" w:rsidRDefault="00092EE3" w:rsidP="003E2994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92EE3" w:rsidRPr="00E33601" w14:paraId="74D5ED83" w14:textId="77777777" w:rsidTr="003E2994">
        <w:trPr>
          <w:trHeight w:val="1514"/>
        </w:trPr>
        <w:tc>
          <w:tcPr>
            <w:tcW w:w="490" w:type="dxa"/>
            <w:vAlign w:val="center"/>
          </w:tcPr>
          <w:p w14:paraId="0AD15C14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1073" w:type="dxa"/>
            <w:tcBorders>
              <w:right w:val="single" w:sz="8" w:space="0" w:color="auto"/>
            </w:tcBorders>
            <w:vAlign w:val="center"/>
          </w:tcPr>
          <w:p w14:paraId="1CC61334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All Old Versions</w:t>
            </w:r>
          </w:p>
        </w:tc>
        <w:tc>
          <w:tcPr>
            <w:tcW w:w="748" w:type="dxa"/>
            <w:tcBorders>
              <w:left w:val="single" w:sz="8" w:space="0" w:color="auto"/>
            </w:tcBorders>
            <w:vAlign w:val="center"/>
          </w:tcPr>
          <w:p w14:paraId="75DB849C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2.0</w:t>
            </w:r>
          </w:p>
        </w:tc>
        <w:tc>
          <w:tcPr>
            <w:tcW w:w="1162" w:type="dxa"/>
            <w:vAlign w:val="center"/>
          </w:tcPr>
          <w:p w14:paraId="017B42E5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ISSC team member</w:t>
            </w:r>
          </w:p>
        </w:tc>
        <w:tc>
          <w:tcPr>
            <w:tcW w:w="1199" w:type="dxa"/>
            <w:vAlign w:val="center"/>
          </w:tcPr>
          <w:p w14:paraId="70C20628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ISSC Lead</w:t>
            </w:r>
          </w:p>
        </w:tc>
        <w:tc>
          <w:tcPr>
            <w:tcW w:w="1305" w:type="dxa"/>
            <w:vAlign w:val="center"/>
          </w:tcPr>
          <w:p w14:paraId="5E732ADC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MSO &amp; CISO</w:t>
            </w:r>
          </w:p>
        </w:tc>
        <w:tc>
          <w:tcPr>
            <w:tcW w:w="1393" w:type="dxa"/>
            <w:vAlign w:val="center"/>
          </w:tcPr>
          <w:p w14:paraId="034028BF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Reset to 2.0</w:t>
            </w:r>
          </w:p>
        </w:tc>
        <w:tc>
          <w:tcPr>
            <w:tcW w:w="1278" w:type="dxa"/>
            <w:vAlign w:val="center"/>
          </w:tcPr>
          <w:p w14:paraId="4F67CD4D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01/08/2022</w:t>
            </w:r>
          </w:p>
        </w:tc>
        <w:tc>
          <w:tcPr>
            <w:tcW w:w="1792" w:type="dxa"/>
            <w:vAlign w:val="center"/>
          </w:tcPr>
          <w:p w14:paraId="5C3BD95E" w14:textId="77777777" w:rsidR="00092EE3" w:rsidRPr="00E347D7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Reset to 2.0</w:t>
            </w:r>
          </w:p>
          <w:p w14:paraId="7F0EC62F" w14:textId="77777777" w:rsidR="00092EE3" w:rsidRPr="00E33601" w:rsidRDefault="00092EE3" w:rsidP="003E2994">
            <w:pPr>
              <w:jc w:val="left"/>
              <w:rPr>
                <w:rFonts w:asciiTheme="minorHAnsi" w:eastAsiaTheme="minorEastAsia" w:hAnsiTheme="minorHAnsi" w:cstheme="minorHAnsi"/>
              </w:rPr>
            </w:pPr>
            <w:r w:rsidRPr="00E347D7">
              <w:rPr>
                <w:rFonts w:asciiTheme="minorHAnsi" w:eastAsiaTheme="minorEastAsia" w:hAnsiTheme="minorHAnsi" w:cstheme="minorHAnsi"/>
              </w:rPr>
              <w:t>(After Integration of QMS, ISMS &amp; TISAX requirement)</w:t>
            </w:r>
          </w:p>
        </w:tc>
      </w:tr>
      <w:tr w:rsidR="00092EE3" w:rsidRPr="00E33601" w14:paraId="7CC3D6BD" w14:textId="77777777" w:rsidTr="003E2994">
        <w:trPr>
          <w:trHeight w:val="432"/>
        </w:trPr>
        <w:tc>
          <w:tcPr>
            <w:tcW w:w="490" w:type="dxa"/>
            <w:vAlign w:val="center"/>
          </w:tcPr>
          <w:p w14:paraId="4E059EEB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073" w:type="dxa"/>
            <w:tcBorders>
              <w:right w:val="single" w:sz="8" w:space="0" w:color="auto"/>
            </w:tcBorders>
            <w:vAlign w:val="center"/>
          </w:tcPr>
          <w:p w14:paraId="48AE7F9A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748" w:type="dxa"/>
            <w:tcBorders>
              <w:left w:val="single" w:sz="8" w:space="0" w:color="auto"/>
            </w:tcBorders>
            <w:vAlign w:val="center"/>
          </w:tcPr>
          <w:p w14:paraId="696215CD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162" w:type="dxa"/>
            <w:vAlign w:val="center"/>
          </w:tcPr>
          <w:p w14:paraId="72EB5806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199" w:type="dxa"/>
            <w:vAlign w:val="center"/>
          </w:tcPr>
          <w:p w14:paraId="499CD65D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305" w:type="dxa"/>
            <w:vAlign w:val="center"/>
          </w:tcPr>
          <w:p w14:paraId="20D8951D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393" w:type="dxa"/>
            <w:vAlign w:val="center"/>
          </w:tcPr>
          <w:p w14:paraId="2FDD3F85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278" w:type="dxa"/>
            <w:vAlign w:val="center"/>
          </w:tcPr>
          <w:p w14:paraId="55DA9DD1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792" w:type="dxa"/>
            <w:vAlign w:val="center"/>
          </w:tcPr>
          <w:p w14:paraId="3EE54639" w14:textId="77777777" w:rsidR="00092EE3" w:rsidRPr="00E33601" w:rsidRDefault="00092EE3" w:rsidP="003E2994">
            <w:pPr>
              <w:spacing w:line="360" w:lineRule="auto"/>
              <w:rPr>
                <w:rFonts w:asciiTheme="minorHAnsi" w:eastAsiaTheme="minorEastAsia" w:hAnsiTheme="minorHAnsi" w:cstheme="minorHAnsi"/>
              </w:rPr>
            </w:pPr>
          </w:p>
        </w:tc>
      </w:tr>
    </w:tbl>
    <w:p w14:paraId="00120F4B" w14:textId="1ED1C658" w:rsidR="00092EE3" w:rsidRDefault="00092EE3" w:rsidP="00092EE3">
      <w:pPr>
        <w:spacing w:line="360" w:lineRule="auto"/>
        <w:rPr>
          <w:rFonts w:asciiTheme="minorHAnsi" w:eastAsiaTheme="minorEastAsia" w:hAnsiTheme="minorHAnsi" w:cstheme="minorHAnsi"/>
        </w:rPr>
      </w:pPr>
    </w:p>
    <w:p w14:paraId="70B2EA51" w14:textId="77777777" w:rsidR="00092EE3" w:rsidRDefault="00092EE3">
      <w:pPr>
        <w:spacing w:before="0" w:after="0" w:line="240" w:lineRule="auto"/>
        <w:ind w:left="1656" w:hanging="360"/>
        <w:jc w:val="left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br w:type="page"/>
      </w:r>
    </w:p>
    <w:p w14:paraId="4FE162D2" w14:textId="77777777" w:rsidR="00092EE3" w:rsidRPr="00E33601" w:rsidRDefault="00092EE3" w:rsidP="00092EE3">
      <w:pPr>
        <w:rPr>
          <w:rFonts w:asciiTheme="minorHAnsi" w:hAnsiTheme="minorHAnsi" w:cstheme="minorHAnsi"/>
          <w:b/>
          <w:lang w:val="fr-FR"/>
        </w:rPr>
      </w:pPr>
      <w:r w:rsidRPr="00E33601">
        <w:rPr>
          <w:rFonts w:asciiTheme="minorHAnsi" w:hAnsiTheme="minorHAnsi" w:cstheme="minorHAnsi"/>
          <w:b/>
          <w:bCs/>
        </w:rPr>
        <w:lastRenderedPageBreak/>
        <w:t xml:space="preserve">DOCUMENT STATUS: </w:t>
      </w:r>
    </w:p>
    <w:tbl>
      <w:tblPr>
        <w:tblpPr w:leftFromText="180" w:rightFromText="180" w:vertAnchor="text" w:horzAnchor="margin" w:tblpY="1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5"/>
        <w:gridCol w:w="7705"/>
      </w:tblGrid>
      <w:tr w:rsidR="00092EE3" w:rsidRPr="00E33601" w14:paraId="336F1C3E" w14:textId="77777777" w:rsidTr="003E2994">
        <w:trPr>
          <w:trHeight w:val="363"/>
        </w:trPr>
        <w:tc>
          <w:tcPr>
            <w:tcW w:w="1645" w:type="dxa"/>
            <w:shd w:val="clear" w:color="auto" w:fill="C0C0C0"/>
            <w:vAlign w:val="center"/>
          </w:tcPr>
          <w:p w14:paraId="1499036F" w14:textId="77777777" w:rsidR="00092EE3" w:rsidRPr="00E33601" w:rsidRDefault="00092EE3" w:rsidP="003E2994">
            <w:pPr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E33601">
              <w:rPr>
                <w:rFonts w:asciiTheme="minorHAnsi" w:hAnsiTheme="minorHAnsi" w:cstheme="minorHAnsi"/>
                <w:b/>
                <w:lang w:val="fr-FR"/>
              </w:rPr>
              <w:t>Date</w:t>
            </w:r>
          </w:p>
        </w:tc>
        <w:tc>
          <w:tcPr>
            <w:tcW w:w="7705" w:type="dxa"/>
            <w:shd w:val="clear" w:color="auto" w:fill="C0C0C0"/>
            <w:vAlign w:val="center"/>
          </w:tcPr>
          <w:p w14:paraId="4D258514" w14:textId="77777777" w:rsidR="00092EE3" w:rsidRPr="00E33601" w:rsidRDefault="00092EE3" w:rsidP="003E2994">
            <w:pPr>
              <w:jc w:val="center"/>
              <w:rPr>
                <w:rFonts w:asciiTheme="minorHAnsi" w:hAnsiTheme="minorHAnsi" w:cstheme="minorHAnsi"/>
                <w:b/>
                <w:lang w:val="fr-FR"/>
              </w:rPr>
            </w:pPr>
            <w:r w:rsidRPr="00E33601">
              <w:rPr>
                <w:rFonts w:asciiTheme="minorHAnsi" w:hAnsiTheme="minorHAnsi" w:cstheme="minorHAnsi"/>
                <w:b/>
                <w:lang w:val="fr-FR"/>
              </w:rPr>
              <w:t>Document statu</w:t>
            </w:r>
            <w:r>
              <w:rPr>
                <w:rFonts w:asciiTheme="minorHAnsi" w:hAnsiTheme="minorHAnsi" w:cstheme="minorHAnsi"/>
                <w:b/>
                <w:lang w:val="fr-FR"/>
              </w:rPr>
              <w:t>s</w:t>
            </w:r>
          </w:p>
        </w:tc>
      </w:tr>
      <w:tr w:rsidR="00092EE3" w:rsidRPr="00E33601" w14:paraId="4659309E" w14:textId="77777777" w:rsidTr="003E2994">
        <w:trPr>
          <w:trHeight w:val="277"/>
        </w:trPr>
        <w:tc>
          <w:tcPr>
            <w:tcW w:w="1645" w:type="dxa"/>
            <w:vAlign w:val="center"/>
          </w:tcPr>
          <w:p w14:paraId="489B5768" w14:textId="77777777" w:rsidR="00092EE3" w:rsidRPr="00E33601" w:rsidRDefault="00092EE3" w:rsidP="003E2994">
            <w:pPr>
              <w:rPr>
                <w:rFonts w:asciiTheme="minorHAnsi" w:eastAsiaTheme="minorEastAsia" w:hAnsiTheme="minorHAnsi" w:cstheme="minorHAnsi"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01/08/2022</w:t>
            </w:r>
          </w:p>
        </w:tc>
        <w:tc>
          <w:tcPr>
            <w:tcW w:w="7705" w:type="dxa"/>
            <w:vAlign w:val="center"/>
          </w:tcPr>
          <w:p w14:paraId="0A75054E" w14:textId="77777777" w:rsidR="00092EE3" w:rsidRPr="00E33601" w:rsidRDefault="00092EE3" w:rsidP="003E2994">
            <w:pPr>
              <w:rPr>
                <w:rFonts w:asciiTheme="minorHAnsi" w:eastAsiaTheme="minorEastAsia" w:hAnsiTheme="minorHAnsi" w:cstheme="minorHAnsi"/>
              </w:rPr>
            </w:pPr>
            <w:r w:rsidRPr="00E33601">
              <w:rPr>
                <w:rFonts w:asciiTheme="minorHAnsi" w:eastAsiaTheme="minorEastAsia" w:hAnsiTheme="minorHAnsi" w:cstheme="minorHAnsi"/>
              </w:rPr>
              <w:t>First release (after Integration of QMS, ISMS &amp; TISAX requirement)</w:t>
            </w:r>
          </w:p>
        </w:tc>
      </w:tr>
    </w:tbl>
    <w:p w14:paraId="66AAE879" w14:textId="77777777" w:rsidR="00092EE3" w:rsidRDefault="00092EE3" w:rsidP="00092EE3">
      <w:pPr>
        <w:rPr>
          <w:b/>
          <w:sz w:val="28"/>
          <w:szCs w:val="28"/>
          <w:u w:val="single"/>
        </w:rPr>
      </w:pPr>
    </w:p>
    <w:p w14:paraId="0CEF836F" w14:textId="45A56A4F" w:rsidR="00E00AA3" w:rsidRDefault="00092EE3" w:rsidP="00092EE3">
      <w:pPr>
        <w:jc w:val="center"/>
      </w:pPr>
      <w:r>
        <w:rPr>
          <w:b/>
          <w:sz w:val="28"/>
          <w:szCs w:val="28"/>
          <w:u w:val="single"/>
        </w:rPr>
        <w:br w:type="page"/>
      </w:r>
    </w:p>
    <w:p w14:paraId="61FF147F" w14:textId="77777777" w:rsidR="00A7688E" w:rsidRDefault="00A7688E" w:rsidP="00A7688E">
      <w:pPr>
        <w:pStyle w:val="TOAHeading"/>
        <w:rPr>
          <w:rFonts w:hint="eastAsia"/>
        </w:rPr>
      </w:pPr>
      <w:r>
        <w:lastRenderedPageBreak/>
        <w:t>Table of Contents</w:t>
      </w:r>
    </w:p>
    <w:p w14:paraId="4DD938E5" w14:textId="1089C845" w:rsidR="00EC0D20" w:rsidRDefault="00A7688E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24966767" w:history="1">
        <w:r w:rsidR="00EC0D20" w:rsidRPr="005165BC">
          <w:rPr>
            <w:rStyle w:val="Hyperlink"/>
          </w:rPr>
          <w:t>1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Introduction</w:t>
        </w:r>
        <w:r w:rsidR="00EC0D20">
          <w:tab/>
        </w:r>
        <w:r w:rsidR="00EC0D20">
          <w:fldChar w:fldCharType="begin"/>
        </w:r>
        <w:r w:rsidR="00EC0D20">
          <w:instrText xml:space="preserve"> PAGEREF _Toc24966767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21687D0A" w14:textId="29942412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68" w:history="1">
        <w:r w:rsidR="00EC0D20" w:rsidRPr="005165BC">
          <w:rPr>
            <w:rStyle w:val="Hyperlink"/>
          </w:rPr>
          <w:t>1.1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Purpose</w:t>
        </w:r>
        <w:r w:rsidR="00EC0D20">
          <w:tab/>
        </w:r>
        <w:r w:rsidR="00EC0D20">
          <w:fldChar w:fldCharType="begin"/>
        </w:r>
        <w:r w:rsidR="00EC0D20">
          <w:instrText xml:space="preserve"> PAGEREF _Toc24966768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4091A5ED" w14:textId="0FC0BD0F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69" w:history="1">
        <w:r w:rsidR="00EC0D20" w:rsidRPr="005165BC">
          <w:rPr>
            <w:rStyle w:val="Hyperlink"/>
          </w:rPr>
          <w:t>1.2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Scope</w:t>
        </w:r>
        <w:r w:rsidR="00EC0D20">
          <w:tab/>
        </w:r>
        <w:r w:rsidR="00EC0D20">
          <w:fldChar w:fldCharType="begin"/>
        </w:r>
        <w:r w:rsidR="00EC0D20">
          <w:instrText xml:space="preserve"> PAGEREF _Toc24966769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2E973EE7" w14:textId="52F902D9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0" w:history="1">
        <w:r w:rsidR="00EC0D20" w:rsidRPr="005165BC">
          <w:rPr>
            <w:rStyle w:val="Hyperlink"/>
          </w:rPr>
          <w:t>1.3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Overview</w:t>
        </w:r>
        <w:r w:rsidR="00EC0D20">
          <w:tab/>
        </w:r>
        <w:r w:rsidR="00EC0D20">
          <w:fldChar w:fldCharType="begin"/>
        </w:r>
        <w:r w:rsidR="00EC0D20">
          <w:instrText xml:space="preserve"> PAGEREF _Toc24966770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7B54FA88" w14:textId="5BC2FC72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1" w:history="1">
        <w:r w:rsidR="00EC0D20" w:rsidRPr="005165BC">
          <w:rPr>
            <w:rStyle w:val="Hyperlink"/>
          </w:rPr>
          <w:t>1.4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References</w:t>
        </w:r>
        <w:r w:rsidR="00EC0D20">
          <w:tab/>
        </w:r>
        <w:r w:rsidR="00EC0D20">
          <w:fldChar w:fldCharType="begin"/>
        </w:r>
        <w:r w:rsidR="00EC0D20">
          <w:instrText xml:space="preserve"> PAGEREF _Toc24966771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061C32B7" w14:textId="2E45FD96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2" w:history="1">
        <w:r w:rsidR="00EC0D20" w:rsidRPr="005165BC">
          <w:rPr>
            <w:rStyle w:val="Hyperlink"/>
          </w:rPr>
          <w:t>1.5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Definitions and Acronyms</w:t>
        </w:r>
        <w:r w:rsidR="00EC0D20">
          <w:tab/>
        </w:r>
        <w:r w:rsidR="00EC0D20">
          <w:fldChar w:fldCharType="begin"/>
        </w:r>
        <w:r w:rsidR="00EC0D20">
          <w:instrText xml:space="preserve"> PAGEREF _Toc24966772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02D23AFA" w14:textId="604FB787" w:rsidR="00EC0D2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hyperlink w:anchor="_Toc24966773" w:history="1">
        <w:r w:rsidR="00EC0D20" w:rsidRPr="005165BC">
          <w:rPr>
            <w:rStyle w:val="Hyperlink"/>
          </w:rPr>
          <w:t>2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  <w:rFonts w:eastAsia="Microsoft YaHei" w:cs="Lucida Sans"/>
          </w:rPr>
          <w:t>System Overview</w:t>
        </w:r>
        <w:r w:rsidR="00EC0D20">
          <w:tab/>
        </w:r>
        <w:r w:rsidR="00EC0D20">
          <w:fldChar w:fldCharType="begin"/>
        </w:r>
        <w:r w:rsidR="00EC0D20">
          <w:instrText xml:space="preserve"> PAGEREF _Toc24966773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562D278A" w14:textId="405E2FD3" w:rsidR="00EC0D2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hyperlink w:anchor="_Toc24966774" w:history="1">
        <w:r w:rsidR="00EC0D20" w:rsidRPr="005165BC">
          <w:rPr>
            <w:rStyle w:val="Hyperlink"/>
          </w:rPr>
          <w:t>3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System Architecture</w:t>
        </w:r>
        <w:r w:rsidR="00EC0D20">
          <w:tab/>
        </w:r>
        <w:r w:rsidR="00EC0D20">
          <w:fldChar w:fldCharType="begin"/>
        </w:r>
        <w:r w:rsidR="00EC0D20">
          <w:instrText xml:space="preserve"> PAGEREF _Toc24966774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1D52C51C" w14:textId="0E9F0827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5" w:history="1">
        <w:r w:rsidR="00EC0D20" w:rsidRPr="005165BC">
          <w:rPr>
            <w:rStyle w:val="Hyperlink"/>
          </w:rPr>
          <w:t>3.1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Architectural Design</w:t>
        </w:r>
        <w:r w:rsidR="00EC0D20">
          <w:tab/>
        </w:r>
        <w:r w:rsidR="00EC0D20">
          <w:fldChar w:fldCharType="begin"/>
        </w:r>
        <w:r w:rsidR="00EC0D20">
          <w:instrText xml:space="preserve"> PAGEREF _Toc24966775 \h </w:instrText>
        </w:r>
        <w:r w:rsidR="00EC0D20">
          <w:fldChar w:fldCharType="separate"/>
        </w:r>
        <w:r w:rsidR="00EC0D20">
          <w:t>4</w:t>
        </w:r>
        <w:r w:rsidR="00EC0D20">
          <w:fldChar w:fldCharType="end"/>
        </w:r>
      </w:hyperlink>
    </w:p>
    <w:p w14:paraId="0B6083D7" w14:textId="0CBC47C8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6" w:history="1">
        <w:r w:rsidR="00EC0D20" w:rsidRPr="005165BC">
          <w:rPr>
            <w:rStyle w:val="Hyperlink"/>
          </w:rPr>
          <w:t>3.2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High Level Design</w:t>
        </w:r>
        <w:r w:rsidR="00EC0D20">
          <w:tab/>
        </w:r>
        <w:r w:rsidR="00EC0D20">
          <w:fldChar w:fldCharType="begin"/>
        </w:r>
        <w:r w:rsidR="00EC0D20">
          <w:instrText xml:space="preserve"> PAGEREF _Toc24966776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10AE7938" w14:textId="757C78C8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7" w:history="1">
        <w:r w:rsidR="00EC0D20" w:rsidRPr="005165BC">
          <w:rPr>
            <w:rStyle w:val="Hyperlink"/>
          </w:rPr>
          <w:t>3.3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Design Alternatives</w:t>
        </w:r>
        <w:r w:rsidR="00EC0D20">
          <w:tab/>
        </w:r>
        <w:r w:rsidR="00EC0D20">
          <w:fldChar w:fldCharType="begin"/>
        </w:r>
        <w:r w:rsidR="00EC0D20">
          <w:instrText xml:space="preserve"> PAGEREF _Toc24966777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106D0FF8" w14:textId="287EDCEF" w:rsidR="00EC0D2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hyperlink w:anchor="_Toc24966778" w:history="1">
        <w:r w:rsidR="00EC0D20" w:rsidRPr="005165BC">
          <w:rPr>
            <w:rStyle w:val="Hyperlink"/>
          </w:rPr>
          <w:t>4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Low Level Design</w:t>
        </w:r>
        <w:r w:rsidR="00EC0D20">
          <w:tab/>
        </w:r>
        <w:r w:rsidR="00EC0D20">
          <w:fldChar w:fldCharType="begin"/>
        </w:r>
        <w:r w:rsidR="00EC0D20">
          <w:instrText xml:space="preserve"> PAGEREF _Toc24966778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430A6088" w14:textId="431B0DFD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79" w:history="1">
        <w:r w:rsidR="00EC0D20" w:rsidRPr="005165BC">
          <w:rPr>
            <w:rStyle w:val="Hyperlink"/>
          </w:rPr>
          <w:t>4.1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Module 1</w:t>
        </w:r>
        <w:r w:rsidR="00EC0D20">
          <w:tab/>
        </w:r>
        <w:r w:rsidR="00EC0D20">
          <w:fldChar w:fldCharType="begin"/>
        </w:r>
        <w:r w:rsidR="00EC0D20">
          <w:instrText xml:space="preserve"> PAGEREF _Toc24966779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0026072B" w14:textId="1C42ECD1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80" w:history="1">
        <w:r w:rsidR="00EC0D20" w:rsidRPr="005165BC">
          <w:rPr>
            <w:rStyle w:val="Hyperlink"/>
          </w:rPr>
          <w:t>4.2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Module 2</w:t>
        </w:r>
        <w:r w:rsidR="00EC0D20">
          <w:tab/>
        </w:r>
        <w:r w:rsidR="00EC0D20">
          <w:fldChar w:fldCharType="begin"/>
        </w:r>
        <w:r w:rsidR="00EC0D20">
          <w:instrText xml:space="preserve"> PAGEREF _Toc24966780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4DEDB438" w14:textId="673F6574" w:rsidR="00EC0D2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hyperlink w:anchor="_Toc24966781" w:history="1">
        <w:r w:rsidR="00EC0D20" w:rsidRPr="005165BC">
          <w:rPr>
            <w:rStyle w:val="Hyperlink"/>
          </w:rPr>
          <w:t>5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Test Strategy</w:t>
        </w:r>
        <w:r w:rsidR="00EC0D20">
          <w:tab/>
        </w:r>
        <w:r w:rsidR="00EC0D20">
          <w:fldChar w:fldCharType="begin"/>
        </w:r>
        <w:r w:rsidR="00EC0D20">
          <w:instrText xml:space="preserve"> PAGEREF _Toc24966781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332799A5" w14:textId="46276065" w:rsidR="00EC0D20" w:rsidRDefault="00000000">
      <w:pPr>
        <w:pStyle w:val="TOC2"/>
        <w:rPr>
          <w:rFonts w:asciiTheme="minorHAnsi" w:eastAsiaTheme="minorEastAsia" w:hAnsiTheme="minorHAnsi" w:cstheme="minorBidi"/>
          <w:bCs w:val="0"/>
          <w:kern w:val="0"/>
          <w:sz w:val="22"/>
          <w:szCs w:val="22"/>
          <w:lang w:val="en-IN" w:eastAsia="en-IN"/>
        </w:rPr>
      </w:pPr>
      <w:hyperlink w:anchor="_Toc24966782" w:history="1">
        <w:r w:rsidR="00EC0D20" w:rsidRPr="005165BC">
          <w:rPr>
            <w:rStyle w:val="Hyperlink"/>
          </w:rPr>
          <w:t>5.1</w:t>
        </w:r>
        <w:r w:rsidR="00EC0D20">
          <w:rPr>
            <w:rFonts w:asciiTheme="minorHAnsi" w:eastAsiaTheme="minorEastAsia" w:hAnsiTheme="minorHAnsi" w:cstheme="minorBidi"/>
            <w:bCs w:val="0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Test Setup</w:t>
        </w:r>
        <w:r w:rsidR="00EC0D20">
          <w:tab/>
        </w:r>
        <w:r w:rsidR="00EC0D20">
          <w:fldChar w:fldCharType="begin"/>
        </w:r>
        <w:r w:rsidR="00EC0D20">
          <w:instrText xml:space="preserve"> PAGEREF _Toc24966782 \h </w:instrText>
        </w:r>
        <w:r w:rsidR="00EC0D20">
          <w:fldChar w:fldCharType="separate"/>
        </w:r>
        <w:r w:rsidR="00EC0D20">
          <w:t>5</w:t>
        </w:r>
        <w:r w:rsidR="00EC0D20">
          <w:fldChar w:fldCharType="end"/>
        </w:r>
      </w:hyperlink>
    </w:p>
    <w:p w14:paraId="113E13E1" w14:textId="0F99A916" w:rsidR="00EC0D2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hyperlink w:anchor="_Toc24966783" w:history="1">
        <w:r w:rsidR="00EC0D20" w:rsidRPr="005165BC">
          <w:rPr>
            <w:rStyle w:val="Hyperlink"/>
          </w:rPr>
          <w:t>6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Assumptions</w:t>
        </w:r>
        <w:r w:rsidR="00EC0D20">
          <w:tab/>
        </w:r>
        <w:r w:rsidR="00EC0D20">
          <w:fldChar w:fldCharType="begin"/>
        </w:r>
        <w:r w:rsidR="00EC0D20">
          <w:instrText xml:space="preserve"> PAGEREF _Toc24966783 \h </w:instrText>
        </w:r>
        <w:r w:rsidR="00EC0D20">
          <w:fldChar w:fldCharType="separate"/>
        </w:r>
        <w:r w:rsidR="00EC0D20">
          <w:t>6</w:t>
        </w:r>
        <w:r w:rsidR="00EC0D20">
          <w:fldChar w:fldCharType="end"/>
        </w:r>
      </w:hyperlink>
    </w:p>
    <w:p w14:paraId="158D566A" w14:textId="50305061" w:rsidR="00EC0D2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olor w:val="auto"/>
          <w:kern w:val="0"/>
          <w:sz w:val="22"/>
          <w:szCs w:val="22"/>
          <w:lang w:val="en-IN" w:eastAsia="en-IN"/>
        </w:rPr>
      </w:pPr>
      <w:hyperlink w:anchor="_Toc24966784" w:history="1">
        <w:r w:rsidR="00EC0D20" w:rsidRPr="005165BC">
          <w:rPr>
            <w:rStyle w:val="Hyperlink"/>
          </w:rPr>
          <w:t>7</w:t>
        </w:r>
        <w:r w:rsidR="00EC0D20">
          <w:rPr>
            <w:rFonts w:asciiTheme="minorHAnsi" w:eastAsiaTheme="minorEastAsia" w:hAnsiTheme="minorHAnsi" w:cstheme="minorBidi"/>
            <w:b w:val="0"/>
            <w:bCs w:val="0"/>
            <w:iCs w:val="0"/>
            <w:color w:val="auto"/>
            <w:kern w:val="0"/>
            <w:sz w:val="22"/>
            <w:szCs w:val="22"/>
            <w:lang w:val="en-IN" w:eastAsia="en-IN"/>
          </w:rPr>
          <w:tab/>
        </w:r>
        <w:r w:rsidR="00EC0D20" w:rsidRPr="005165BC">
          <w:rPr>
            <w:rStyle w:val="Hyperlink"/>
          </w:rPr>
          <w:t>APPENDICES</w:t>
        </w:r>
        <w:r w:rsidR="00EC0D20">
          <w:tab/>
        </w:r>
        <w:r w:rsidR="00EC0D20">
          <w:fldChar w:fldCharType="begin"/>
        </w:r>
        <w:r w:rsidR="00EC0D20">
          <w:instrText xml:space="preserve"> PAGEREF _Toc24966784 \h </w:instrText>
        </w:r>
        <w:r w:rsidR="00EC0D20">
          <w:fldChar w:fldCharType="separate"/>
        </w:r>
        <w:r w:rsidR="00EC0D20">
          <w:t>6</w:t>
        </w:r>
        <w:r w:rsidR="00EC0D20">
          <w:fldChar w:fldCharType="end"/>
        </w:r>
      </w:hyperlink>
    </w:p>
    <w:p w14:paraId="5B94E85E" w14:textId="6A38D268" w:rsidR="00A7688E" w:rsidRDefault="00A7688E" w:rsidP="00A7688E">
      <w:pPr>
        <w:pStyle w:val="TOC1"/>
      </w:pPr>
      <w:r>
        <w:fldChar w:fldCharType="end"/>
      </w:r>
    </w:p>
    <w:p w14:paraId="7AA33EBA" w14:textId="77777777" w:rsidR="00A7688E" w:rsidRDefault="00A7688E" w:rsidP="00A7688E">
      <w:pPr>
        <w:rPr>
          <w:rFonts w:ascii="TimesNewRomanPSMT-Identity-H" w:hAnsi="TimesNewRomanPSMT-Identity-H" w:hint="eastAsia"/>
          <w:sz w:val="20"/>
        </w:rPr>
      </w:pPr>
    </w:p>
    <w:p w14:paraId="63AA6AF1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1BD585AE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69762DCA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75C78675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027E1BD0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3AFD9DDB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2E9DA33E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708C5358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52663E4B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3770AFAB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79100697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76D9B607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19292F65" w14:textId="77777777" w:rsidR="00A7688E" w:rsidRDefault="00A7688E" w:rsidP="00A7688E">
      <w:pPr>
        <w:rPr>
          <w:rFonts w:ascii="TimesNewRomanPS-BoldMT-Identity" w:hAnsi="TimesNewRomanPS-BoldMT-Identity" w:hint="eastAsia"/>
          <w:b/>
        </w:rPr>
      </w:pPr>
    </w:p>
    <w:p w14:paraId="21FF37D4" w14:textId="57EC8795" w:rsidR="00A7688E" w:rsidRDefault="00A7688E" w:rsidP="00A7688E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</w:pPr>
      <w:bookmarkStart w:id="0" w:name="_Toc24966767"/>
      <w:r>
        <w:lastRenderedPageBreak/>
        <w:t>I</w:t>
      </w:r>
      <w:r w:rsidR="00027C23">
        <w:t>ntroduction</w:t>
      </w:r>
      <w:bookmarkEnd w:id="0"/>
    </w:p>
    <w:p w14:paraId="570D7D02" w14:textId="77777777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1" w:name="_Toc24966768"/>
      <w:r>
        <w:t>Purpose</w:t>
      </w:r>
      <w:bookmarkEnd w:id="1"/>
    </w:p>
    <w:p w14:paraId="3B818A06" w14:textId="77777777" w:rsidR="00A7688E" w:rsidRDefault="00A7688E" w:rsidP="00A7688E">
      <w:pPr>
        <w:pStyle w:val="BodyText"/>
      </w:pPr>
      <w:r>
        <w:t>Identify the purpose of this SDD and its intended audience. (e.g. “This software design</w:t>
      </w:r>
    </w:p>
    <w:p w14:paraId="7398C8EA" w14:textId="77777777" w:rsidR="00A7688E" w:rsidRDefault="00A7688E" w:rsidP="00A7688E">
      <w:pPr>
        <w:pStyle w:val="BodyText"/>
      </w:pPr>
      <w:r>
        <w:t>document describes the architecture and system design of XX. ….”).</w:t>
      </w:r>
    </w:p>
    <w:p w14:paraId="4760B6D0" w14:textId="77777777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2" w:name="_Toc24966769"/>
      <w:r>
        <w:t>Scope</w:t>
      </w:r>
      <w:bookmarkEnd w:id="2"/>
    </w:p>
    <w:p w14:paraId="64522280" w14:textId="77777777" w:rsidR="00A7688E" w:rsidRDefault="00A7688E" w:rsidP="00A7688E">
      <w:pPr>
        <w:pStyle w:val="BodyText"/>
      </w:pPr>
      <w:r>
        <w:t>Provide a description and scope of the software and explain the goals, objectives and benefits</w:t>
      </w:r>
    </w:p>
    <w:p w14:paraId="3E0279A4" w14:textId="77777777" w:rsidR="00A7688E" w:rsidRDefault="00A7688E" w:rsidP="00A7688E">
      <w:pPr>
        <w:pStyle w:val="BodyText"/>
      </w:pPr>
      <w:r>
        <w:t>of your project. This will provide the basis for the brief description of your product.</w:t>
      </w:r>
    </w:p>
    <w:p w14:paraId="00016D10" w14:textId="77777777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3" w:name="_Toc24966770"/>
      <w:r>
        <w:t>Overview</w:t>
      </w:r>
      <w:bookmarkEnd w:id="3"/>
    </w:p>
    <w:p w14:paraId="51C1A22E" w14:textId="77777777" w:rsidR="00A7688E" w:rsidRDefault="00A7688E" w:rsidP="00A7688E">
      <w:pPr>
        <w:pStyle w:val="BodyText"/>
      </w:pPr>
      <w:r>
        <w:t>Provide an overview of this document and its organization.</w:t>
      </w:r>
    </w:p>
    <w:p w14:paraId="0C778E5D" w14:textId="5E019790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4" w:name="_Toc24966771"/>
      <w:r>
        <w:t>Reference</w:t>
      </w:r>
      <w:r w:rsidR="0023207D">
        <w:t>s</w:t>
      </w:r>
      <w:bookmarkEnd w:id="4"/>
      <w:r>
        <w:t xml:space="preserve"> </w:t>
      </w:r>
    </w:p>
    <w:p w14:paraId="619D4A58" w14:textId="77777777" w:rsidR="00A7688E" w:rsidRDefault="00A7688E" w:rsidP="00A7688E">
      <w:pPr>
        <w:pStyle w:val="BodyText"/>
      </w:pPr>
      <w:r>
        <w:t>This section is optional.</w:t>
      </w:r>
    </w:p>
    <w:p w14:paraId="6A39F386" w14:textId="77777777" w:rsidR="00A7688E" w:rsidRDefault="00A7688E" w:rsidP="00A7688E">
      <w:pPr>
        <w:pStyle w:val="BodyText"/>
      </w:pPr>
      <w:r>
        <w:t>List any documents, if any, which were used as sources of information for the test plan.</w:t>
      </w:r>
    </w:p>
    <w:p w14:paraId="4C40488D" w14:textId="77777777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5" w:name="_Toc24966772"/>
      <w:r>
        <w:t>Definitions and Acronyms</w:t>
      </w:r>
      <w:bookmarkEnd w:id="5"/>
    </w:p>
    <w:p w14:paraId="592C2023" w14:textId="77777777" w:rsidR="00A7688E" w:rsidRDefault="00A7688E" w:rsidP="00A7688E">
      <w:pPr>
        <w:pStyle w:val="BodyText"/>
      </w:pPr>
      <w:r>
        <w:t>This section is optional.</w:t>
      </w:r>
    </w:p>
    <w:p w14:paraId="0CD9D388" w14:textId="77777777" w:rsidR="00A7688E" w:rsidRDefault="00A7688E" w:rsidP="00A7688E">
      <w:pPr>
        <w:pStyle w:val="BodyText"/>
      </w:pPr>
      <w:r>
        <w:t>Provide definitions of all terms, acronyms, and abbreviations that might exist to properly</w:t>
      </w:r>
    </w:p>
    <w:p w14:paraId="1B94C2B4" w14:textId="77777777" w:rsidR="00A7688E" w:rsidRDefault="00A7688E" w:rsidP="00A7688E">
      <w:pPr>
        <w:pStyle w:val="BodyText"/>
      </w:pPr>
      <w:r>
        <w:t>interpret the SDD. These definitions should be items used in the SDD that are most likely not</w:t>
      </w:r>
    </w:p>
    <w:p w14:paraId="34FE3301" w14:textId="77777777" w:rsidR="00A7688E" w:rsidRDefault="00A7688E" w:rsidP="00A7688E">
      <w:pPr>
        <w:pStyle w:val="BodyText"/>
      </w:pPr>
      <w:r>
        <w:t>known to the audience.</w:t>
      </w:r>
    </w:p>
    <w:p w14:paraId="16F78F5F" w14:textId="77FF3004" w:rsidR="00A7688E" w:rsidRDefault="00A7688E" w:rsidP="00A7688E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</w:pPr>
      <w:bookmarkStart w:id="6" w:name="_Toc24966773"/>
      <w:r>
        <w:rPr>
          <w:rFonts w:eastAsia="Microsoft YaHei" w:cs="Lucida Sans"/>
          <w:bCs w:val="0"/>
          <w:sz w:val="30"/>
          <w:szCs w:val="30"/>
        </w:rPr>
        <w:t>S</w:t>
      </w:r>
      <w:r w:rsidR="00E328F8">
        <w:rPr>
          <w:rFonts w:eastAsia="Microsoft YaHei" w:cs="Lucida Sans"/>
          <w:bCs w:val="0"/>
          <w:sz w:val="30"/>
          <w:szCs w:val="30"/>
        </w:rPr>
        <w:t>ystem Overview</w:t>
      </w:r>
      <w:bookmarkEnd w:id="6"/>
    </w:p>
    <w:p w14:paraId="3243F978" w14:textId="77777777" w:rsidR="00A7688E" w:rsidRDefault="00A7688E" w:rsidP="00A7688E">
      <w:pPr>
        <w:pStyle w:val="BodyText"/>
      </w:pPr>
      <w:r>
        <w:t>Give a general description of the functionality, context and design of your project. Provide any</w:t>
      </w:r>
    </w:p>
    <w:p w14:paraId="74C62EC8" w14:textId="77777777" w:rsidR="00A7688E" w:rsidRDefault="00A7688E" w:rsidP="00A7688E">
      <w:pPr>
        <w:pStyle w:val="BodyText"/>
      </w:pPr>
      <w:r>
        <w:t>background information if necessary.</w:t>
      </w:r>
    </w:p>
    <w:p w14:paraId="71FDA5B7" w14:textId="59756029" w:rsidR="00A7688E" w:rsidRDefault="00E328F8" w:rsidP="00A7688E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</w:pPr>
      <w:bookmarkStart w:id="7" w:name="_Toc24966774"/>
      <w:r>
        <w:rPr>
          <w:sz w:val="30"/>
          <w:szCs w:val="30"/>
        </w:rPr>
        <w:t>System Architecture</w:t>
      </w:r>
      <w:bookmarkEnd w:id="7"/>
    </w:p>
    <w:p w14:paraId="2ACB4F73" w14:textId="77777777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8" w:name="_Toc24966775"/>
      <w:r>
        <w:t>Architectural Design</w:t>
      </w:r>
      <w:bookmarkEnd w:id="8"/>
    </w:p>
    <w:p w14:paraId="54B3ACE4" w14:textId="77777777" w:rsidR="00A7688E" w:rsidRDefault="00A7688E" w:rsidP="00A7688E">
      <w:pPr>
        <w:pStyle w:val="BodyText"/>
      </w:pPr>
      <w:r>
        <w:t>Develop a modular program structure and explain the relationships between the modules to</w:t>
      </w:r>
    </w:p>
    <w:p w14:paraId="0BFC96ED" w14:textId="77777777" w:rsidR="00A7688E" w:rsidRDefault="00A7688E" w:rsidP="00A7688E">
      <w:pPr>
        <w:pStyle w:val="BodyText"/>
      </w:pPr>
      <w:r>
        <w:t>achieve the complete functionality of the system. This is a high level overview of how</w:t>
      </w:r>
    </w:p>
    <w:p w14:paraId="7436AB61" w14:textId="77777777" w:rsidR="00A7688E" w:rsidRDefault="00A7688E" w:rsidP="00A7688E">
      <w:pPr>
        <w:pStyle w:val="BodyText"/>
      </w:pPr>
      <w:r>
        <w:t>responsibilities of the system were partitioned and then assigned to subsystems. Identify each</w:t>
      </w:r>
    </w:p>
    <w:p w14:paraId="7059ABA9" w14:textId="77777777" w:rsidR="00A7688E" w:rsidRDefault="00A7688E" w:rsidP="00A7688E">
      <w:pPr>
        <w:pStyle w:val="BodyText"/>
      </w:pPr>
      <w:r>
        <w:t>high level subsystem and the roles or responsibilities assigned to it. Describe how these</w:t>
      </w:r>
    </w:p>
    <w:p w14:paraId="3B1B6350" w14:textId="77777777" w:rsidR="00A7688E" w:rsidRDefault="00A7688E" w:rsidP="00A7688E">
      <w:pPr>
        <w:pStyle w:val="BodyText"/>
      </w:pPr>
      <w:r>
        <w:lastRenderedPageBreak/>
        <w:t>subsystems collaborate with each other in order to achieve the desired functionality. Don’t go</w:t>
      </w:r>
    </w:p>
    <w:p w14:paraId="24BDC3B7" w14:textId="77777777" w:rsidR="00A7688E" w:rsidRDefault="00A7688E" w:rsidP="00A7688E">
      <w:pPr>
        <w:pStyle w:val="BodyText"/>
      </w:pPr>
      <w:r>
        <w:t>into too much detail about the individual subsystems. The main purpose is to gain a general</w:t>
      </w:r>
    </w:p>
    <w:p w14:paraId="1F09FA2E" w14:textId="77777777" w:rsidR="00A7688E" w:rsidRDefault="00A7688E" w:rsidP="00A7688E">
      <w:pPr>
        <w:pStyle w:val="BodyText"/>
      </w:pPr>
      <w:r>
        <w:t>understanding of how and why the system was decomposed, and how the individual parts</w:t>
      </w:r>
    </w:p>
    <w:p w14:paraId="5CCF811D" w14:textId="77777777" w:rsidR="00A7688E" w:rsidRDefault="00A7688E" w:rsidP="00A7688E">
      <w:pPr>
        <w:pStyle w:val="BodyText"/>
      </w:pPr>
      <w:r>
        <w:t>work together. Provide a diagram showing the major subsystems and data repositories and</w:t>
      </w:r>
    </w:p>
    <w:p w14:paraId="1F991D8A" w14:textId="77777777" w:rsidR="00A7688E" w:rsidRDefault="00A7688E" w:rsidP="00A7688E">
      <w:pPr>
        <w:pStyle w:val="BodyText"/>
      </w:pPr>
      <w:r>
        <w:t>their interconnections. Describe the diagram if required.</w:t>
      </w:r>
    </w:p>
    <w:p w14:paraId="500EEF1B" w14:textId="66B1EA29" w:rsidR="00A7688E" w:rsidRDefault="00BC6B20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9" w:name="_Toc24966776"/>
      <w:r>
        <w:t>High Level</w:t>
      </w:r>
      <w:r w:rsidR="00A7688E">
        <w:t xml:space="preserve"> Des</w:t>
      </w:r>
      <w:r>
        <w:t>ign</w:t>
      </w:r>
      <w:bookmarkEnd w:id="9"/>
    </w:p>
    <w:p w14:paraId="23A4BECD" w14:textId="036CBDC1" w:rsidR="00A7688E" w:rsidRDefault="00A7688E" w:rsidP="00A7688E">
      <w:pPr>
        <w:pStyle w:val="BodyText"/>
      </w:pPr>
      <w:r>
        <w:t xml:space="preserve">Provide a </w:t>
      </w:r>
      <w:r w:rsidR="00BC6B20">
        <w:t xml:space="preserve">high level view of the components involved </w:t>
      </w:r>
      <w:r>
        <w:t>in the architectural design. Supplement with text</w:t>
      </w:r>
      <w:r w:rsidR="00BC6B20">
        <w:t xml:space="preserve"> </w:t>
      </w:r>
      <w:r>
        <w:t>as needed. You may choose to give a functional description or an object oriented</w:t>
      </w:r>
    </w:p>
    <w:p w14:paraId="02387CD1" w14:textId="77777777" w:rsidR="00A7688E" w:rsidRDefault="00A7688E" w:rsidP="00A7688E">
      <w:pPr>
        <w:pStyle w:val="BodyText"/>
      </w:pPr>
      <w:r>
        <w:t>description.</w:t>
      </w:r>
    </w:p>
    <w:p w14:paraId="4C191632" w14:textId="77777777" w:rsidR="00A7688E" w:rsidRDefault="00A7688E" w:rsidP="00A7688E">
      <w:pPr>
        <w:pStyle w:val="BodyText"/>
      </w:pPr>
      <w:r>
        <w:t>For a functional description, put toplevel</w:t>
      </w:r>
    </w:p>
    <w:p w14:paraId="797565D0" w14:textId="77777777" w:rsidR="00A7688E" w:rsidRDefault="00A7688E" w:rsidP="00A7688E">
      <w:pPr>
        <w:pStyle w:val="BodyText"/>
      </w:pPr>
      <w:r>
        <w:t>data flow diagram (DFD) and structural</w:t>
      </w:r>
    </w:p>
    <w:p w14:paraId="27CFD1C1" w14:textId="77777777" w:rsidR="00A7688E" w:rsidRDefault="00A7688E" w:rsidP="00A7688E">
      <w:pPr>
        <w:pStyle w:val="BodyText"/>
      </w:pPr>
      <w:r>
        <w:t>decomposition diagrams. For an OO description, put subsystem model, object diagrams,</w:t>
      </w:r>
    </w:p>
    <w:p w14:paraId="6AAE8FE2" w14:textId="77777777" w:rsidR="00A7688E" w:rsidRDefault="00A7688E" w:rsidP="00A7688E">
      <w:pPr>
        <w:pStyle w:val="BodyText"/>
      </w:pPr>
      <w:r>
        <w:t>generalization hierarchy diagram(s) (if any), aggregation hierarchy diagram(s) (if any),</w:t>
      </w:r>
    </w:p>
    <w:p w14:paraId="45D2C8D6" w14:textId="77777777" w:rsidR="00A7688E" w:rsidRDefault="00A7688E" w:rsidP="00A7688E">
      <w:pPr>
        <w:pStyle w:val="BodyText"/>
      </w:pPr>
      <w:r>
        <w:t>interface specifications, and sequence diagrams here.</w:t>
      </w:r>
    </w:p>
    <w:p w14:paraId="426F9D9F" w14:textId="6E44D335" w:rsidR="00A7688E" w:rsidRDefault="00A7688E" w:rsidP="00A7688E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10" w:name="_Toc24966777"/>
      <w:r>
        <w:t xml:space="preserve">Design </w:t>
      </w:r>
      <w:r w:rsidR="002D0BF9">
        <w:t>Alternatives</w:t>
      </w:r>
      <w:bookmarkEnd w:id="10"/>
    </w:p>
    <w:p w14:paraId="4EFEBB78" w14:textId="77777777" w:rsidR="00A7688E" w:rsidRDefault="00A7688E" w:rsidP="00A7688E">
      <w:pPr>
        <w:pStyle w:val="BodyText"/>
      </w:pPr>
      <w:r>
        <w:t>Discuss the rationale for selecting the architecture described in 3.1 including critical issues</w:t>
      </w:r>
    </w:p>
    <w:p w14:paraId="1D6ADB37" w14:textId="77777777" w:rsidR="00A7688E" w:rsidRDefault="00A7688E" w:rsidP="00A7688E">
      <w:pPr>
        <w:pStyle w:val="BodyText"/>
      </w:pPr>
      <w:r>
        <w:t>and trade/offs that were considered. You may discuss other architectures that were</w:t>
      </w:r>
    </w:p>
    <w:p w14:paraId="276880AF" w14:textId="77777777" w:rsidR="00A7688E" w:rsidRDefault="00A7688E" w:rsidP="00A7688E">
      <w:pPr>
        <w:pStyle w:val="BodyText"/>
      </w:pPr>
      <w:r>
        <w:t>considered, provided that you explain why you didn’t choose them.</w:t>
      </w:r>
    </w:p>
    <w:p w14:paraId="710C5715" w14:textId="15D3EF8A" w:rsidR="00A7688E" w:rsidRDefault="00BC6B20" w:rsidP="00A7688E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</w:pPr>
      <w:bookmarkStart w:id="11" w:name="_Toc24966778"/>
      <w:r>
        <w:t>Low Level Design</w:t>
      </w:r>
      <w:bookmarkEnd w:id="11"/>
    </w:p>
    <w:p w14:paraId="0175A70F" w14:textId="0BE0BFA2" w:rsidR="00BC6B20" w:rsidRDefault="00A7688E" w:rsidP="00BC6B20">
      <w:pPr>
        <w:pStyle w:val="BodyText"/>
      </w:pPr>
      <w:r>
        <w:t>In this section, we take a closer look at what each component does in a more systematic way.</w:t>
      </w:r>
      <w:r w:rsidR="00BC6B20">
        <w:t xml:space="preserve"> Describe the component in detail. </w:t>
      </w:r>
    </w:p>
    <w:p w14:paraId="06B4C68A" w14:textId="13E20EC1" w:rsidR="00BC6B20" w:rsidRDefault="00BC6B20" w:rsidP="00BC6B20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12" w:name="_Toc24966779"/>
      <w:r>
        <w:t>Module 1</w:t>
      </w:r>
      <w:bookmarkEnd w:id="12"/>
    </w:p>
    <w:p w14:paraId="625CBAFB" w14:textId="6577B262" w:rsidR="00E328F8" w:rsidRPr="00E328F8" w:rsidRDefault="00E328F8" w:rsidP="00E328F8">
      <w:r>
        <w:t xml:space="preserve">For each module provide the detailed design, could be the function API, input outputs, data structure </w:t>
      </w:r>
    </w:p>
    <w:p w14:paraId="60315441" w14:textId="790A2782" w:rsidR="00BC6B20" w:rsidRDefault="00BC6B20" w:rsidP="00BC6B20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13" w:name="_Toc24966780"/>
      <w:r>
        <w:t>Module 2</w:t>
      </w:r>
      <w:bookmarkEnd w:id="13"/>
    </w:p>
    <w:p w14:paraId="63B67241" w14:textId="3CFB78EE" w:rsidR="00E328F8" w:rsidRPr="00E328F8" w:rsidRDefault="00E328F8" w:rsidP="00E328F8">
      <w:pPr>
        <w:pStyle w:val="ListParagraph"/>
        <w:numPr>
          <w:ilvl w:val="0"/>
          <w:numId w:val="0"/>
        </w:numPr>
      </w:pPr>
      <w:r>
        <w:t xml:space="preserve">For each module provide the detailed design, could be the function API, input outputs, data structure </w:t>
      </w:r>
    </w:p>
    <w:p w14:paraId="08D4BB9D" w14:textId="273B42F9" w:rsidR="0023207D" w:rsidRDefault="0023207D" w:rsidP="0023207D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  <w:rPr>
          <w:sz w:val="30"/>
          <w:szCs w:val="30"/>
        </w:rPr>
      </w:pPr>
      <w:bookmarkStart w:id="14" w:name="_Toc24966781"/>
      <w:r w:rsidRPr="0023207D">
        <w:rPr>
          <w:sz w:val="30"/>
          <w:szCs w:val="30"/>
        </w:rPr>
        <w:lastRenderedPageBreak/>
        <w:t>Test Strategy</w:t>
      </w:r>
      <w:bookmarkEnd w:id="14"/>
    </w:p>
    <w:p w14:paraId="278512EA" w14:textId="6DBC99C4" w:rsidR="0023207D" w:rsidRPr="0023207D" w:rsidRDefault="0023207D" w:rsidP="0023207D">
      <w:r>
        <w:t>Overview on how the entire software is planned to be tested and validated</w:t>
      </w:r>
    </w:p>
    <w:p w14:paraId="642E2BD5" w14:textId="7763DF7F" w:rsidR="0023207D" w:rsidRDefault="0023207D" w:rsidP="0023207D">
      <w:pPr>
        <w:pStyle w:val="Heading2"/>
        <w:keepLines w:val="0"/>
        <w:numPr>
          <w:ilvl w:val="1"/>
          <w:numId w:val="31"/>
        </w:numPr>
        <w:tabs>
          <w:tab w:val="clear" w:pos="720"/>
        </w:tabs>
        <w:overflowPunct w:val="0"/>
        <w:spacing w:before="200"/>
      </w:pPr>
      <w:bookmarkStart w:id="15" w:name="__RefHeading___Toc870_1482040939"/>
      <w:bookmarkStart w:id="16" w:name="_Toc24966782"/>
      <w:bookmarkEnd w:id="15"/>
      <w:r>
        <w:t>Test Setup</w:t>
      </w:r>
      <w:bookmarkEnd w:id="16"/>
    </w:p>
    <w:p w14:paraId="4D820F89" w14:textId="2783A96B" w:rsidR="0023207D" w:rsidRPr="0023207D" w:rsidRDefault="0023207D" w:rsidP="0023207D">
      <w:r>
        <w:t xml:space="preserve">Detailed description of the environment and components for testing. </w:t>
      </w:r>
    </w:p>
    <w:p w14:paraId="3B6BE342" w14:textId="77777777" w:rsidR="0023207D" w:rsidRDefault="0023207D" w:rsidP="00A7688E">
      <w:pPr>
        <w:pStyle w:val="BodyText"/>
      </w:pPr>
    </w:p>
    <w:p w14:paraId="2213FA45" w14:textId="6C1C5ECB" w:rsidR="00E328F8" w:rsidRDefault="00E328F8" w:rsidP="00E328F8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  <w:rPr>
          <w:sz w:val="30"/>
          <w:szCs w:val="30"/>
        </w:rPr>
      </w:pPr>
      <w:bookmarkStart w:id="17" w:name="_Toc24966783"/>
      <w:r>
        <w:rPr>
          <w:sz w:val="30"/>
          <w:szCs w:val="30"/>
        </w:rPr>
        <w:t>Assumptions</w:t>
      </w:r>
      <w:bookmarkEnd w:id="17"/>
    </w:p>
    <w:p w14:paraId="65AE55BF" w14:textId="6A04280B" w:rsidR="00E328F8" w:rsidRPr="00E328F8" w:rsidRDefault="00E328F8" w:rsidP="00E328F8">
      <w:r>
        <w:t xml:space="preserve">Any design assumptions taken for the project. </w:t>
      </w:r>
    </w:p>
    <w:p w14:paraId="7BB1E617" w14:textId="72D4ED26" w:rsidR="00E322BA" w:rsidRDefault="00E322BA" w:rsidP="00A7688E">
      <w:pPr>
        <w:pStyle w:val="BodyText"/>
      </w:pPr>
    </w:p>
    <w:p w14:paraId="6D9AC11D" w14:textId="77777777" w:rsidR="00E322BA" w:rsidRDefault="00E322BA" w:rsidP="00A7688E">
      <w:pPr>
        <w:pStyle w:val="BodyText"/>
      </w:pPr>
    </w:p>
    <w:p w14:paraId="03E84197" w14:textId="26A2E15B" w:rsidR="00A7688E" w:rsidRDefault="00A7688E" w:rsidP="00A7688E">
      <w:pPr>
        <w:pStyle w:val="Heading1"/>
        <w:keepLines w:val="0"/>
        <w:numPr>
          <w:ilvl w:val="0"/>
          <w:numId w:val="31"/>
        </w:numPr>
        <w:tabs>
          <w:tab w:val="clear" w:pos="720"/>
        </w:tabs>
        <w:overflowPunct w:val="0"/>
        <w:spacing w:before="240"/>
      </w:pPr>
      <w:bookmarkStart w:id="18" w:name="_Toc24966784"/>
      <w:r>
        <w:rPr>
          <w:sz w:val="30"/>
          <w:szCs w:val="30"/>
        </w:rPr>
        <w:t>A</w:t>
      </w:r>
      <w:r w:rsidR="00EC0D20">
        <w:rPr>
          <w:sz w:val="30"/>
          <w:szCs w:val="30"/>
        </w:rPr>
        <w:t>ppendices</w:t>
      </w:r>
      <w:bookmarkEnd w:id="18"/>
    </w:p>
    <w:p w14:paraId="0028EA71" w14:textId="77777777" w:rsidR="00A7688E" w:rsidRDefault="00A7688E" w:rsidP="00A7688E">
      <w:pPr>
        <w:pStyle w:val="BodyText"/>
      </w:pPr>
      <w:r>
        <w:t>This section is optional.</w:t>
      </w:r>
    </w:p>
    <w:p w14:paraId="3CB6A773" w14:textId="77777777" w:rsidR="00A7688E" w:rsidRDefault="00A7688E" w:rsidP="00A7688E">
      <w:pPr>
        <w:pStyle w:val="BodyText"/>
      </w:pPr>
    </w:p>
    <w:p w14:paraId="092695FF" w14:textId="55029793" w:rsidR="00A7688E" w:rsidRDefault="00A7688E" w:rsidP="00A7688E">
      <w:pPr>
        <w:pStyle w:val="BodyText"/>
      </w:pPr>
      <w:r>
        <w:t>Appendices may be included, either directly or by reference, to provide supporting details that could</w:t>
      </w:r>
      <w:r w:rsidR="00EC0D20">
        <w:t xml:space="preserve"> </w:t>
      </w:r>
      <w:r>
        <w:t>aid in the understanding of the Software Design Document.</w:t>
      </w:r>
    </w:p>
    <w:p w14:paraId="41B6C755" w14:textId="77777777" w:rsidR="00FE377F" w:rsidRPr="004D056D" w:rsidRDefault="004D056D" w:rsidP="00FE377F">
      <w:pPr>
        <w:jc w:val="center"/>
        <w:rPr>
          <w:b/>
        </w:rPr>
      </w:pPr>
      <w:r w:rsidRPr="004D056D">
        <w:rPr>
          <w:b/>
        </w:rPr>
        <w:t>&lt;&lt;</w:t>
      </w:r>
      <w:r w:rsidR="00FE377F" w:rsidRPr="004D056D">
        <w:rPr>
          <w:b/>
        </w:rPr>
        <w:t>&lt;&lt;</w:t>
      </w:r>
    </w:p>
    <w:p w14:paraId="7172C5E0" w14:textId="3397CF79" w:rsidR="004D056D" w:rsidRPr="004D056D" w:rsidRDefault="004D056D" w:rsidP="004D056D">
      <w:pPr>
        <w:jc w:val="center"/>
        <w:rPr>
          <w:b/>
        </w:rPr>
      </w:pPr>
    </w:p>
    <w:sectPr w:rsidR="004D056D" w:rsidRPr="004D056D" w:rsidSect="005651B5">
      <w:headerReference w:type="default" r:id="rId9"/>
      <w:footerReference w:type="default" r:id="rId10"/>
      <w:type w:val="continuous"/>
      <w:pgSz w:w="12240" w:h="15840" w:code="1"/>
      <w:pgMar w:top="720" w:right="1440" w:bottom="720" w:left="1440" w:header="7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46D2C" w14:textId="77777777" w:rsidR="00206223" w:rsidRDefault="00206223" w:rsidP="003566C9">
      <w:r>
        <w:separator/>
      </w:r>
    </w:p>
    <w:p w14:paraId="34CD0D26" w14:textId="77777777" w:rsidR="00206223" w:rsidRDefault="00206223" w:rsidP="003566C9"/>
    <w:p w14:paraId="397E2E51" w14:textId="77777777" w:rsidR="00206223" w:rsidRDefault="00206223" w:rsidP="003566C9"/>
    <w:p w14:paraId="38C3A627" w14:textId="77777777" w:rsidR="00206223" w:rsidRDefault="00206223" w:rsidP="003566C9"/>
    <w:p w14:paraId="44CA0002" w14:textId="77777777" w:rsidR="00206223" w:rsidRDefault="00206223"/>
  </w:endnote>
  <w:endnote w:type="continuationSeparator" w:id="0">
    <w:p w14:paraId="05EE0873" w14:textId="77777777" w:rsidR="00206223" w:rsidRDefault="00206223" w:rsidP="003566C9">
      <w:r>
        <w:continuationSeparator/>
      </w:r>
    </w:p>
    <w:p w14:paraId="17C6CBA4" w14:textId="77777777" w:rsidR="00206223" w:rsidRDefault="00206223" w:rsidP="003566C9"/>
    <w:p w14:paraId="407F1E55" w14:textId="77777777" w:rsidR="00206223" w:rsidRDefault="00206223" w:rsidP="003566C9"/>
    <w:p w14:paraId="67BB6EDB" w14:textId="77777777" w:rsidR="00206223" w:rsidRDefault="00206223" w:rsidP="003566C9"/>
    <w:p w14:paraId="1C98A872" w14:textId="77777777" w:rsidR="00206223" w:rsidRDefault="00206223"/>
  </w:endnote>
  <w:endnote w:type="continuationNotice" w:id="1">
    <w:p w14:paraId="5FC875AE" w14:textId="77777777" w:rsidR="00206223" w:rsidRDefault="00206223" w:rsidP="003566C9"/>
    <w:p w14:paraId="285785A7" w14:textId="77777777" w:rsidR="00206223" w:rsidRDefault="00206223" w:rsidP="003566C9"/>
    <w:p w14:paraId="40AF31A8" w14:textId="77777777" w:rsidR="00206223" w:rsidRDefault="00206223" w:rsidP="003566C9"/>
    <w:p w14:paraId="1C10D9A4" w14:textId="77777777" w:rsidR="00206223" w:rsidRDefault="00206223" w:rsidP="003566C9"/>
    <w:p w14:paraId="4D7A39BA" w14:textId="77777777" w:rsidR="00206223" w:rsidRDefault="00206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TP HelLi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TP HelBlaObl">
    <w:altName w:val="DTP HelBlaOb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-Identity-H">
    <w:altName w:val="Times New Roman"/>
    <w:charset w:val="01"/>
    <w:family w:val="roman"/>
    <w:pitch w:val="variable"/>
  </w:font>
  <w:font w:name="TimesNewRomanPS-BoldMT-Identit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155F" w14:textId="1B8C41FB" w:rsidR="00420344" w:rsidRPr="00092EE3" w:rsidRDefault="00092EE3" w:rsidP="00092EE3">
    <w:pPr>
      <w:pStyle w:val="Normal1"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i/>
        <w:color w:val="000000"/>
      </w:rPr>
    </w:pPr>
    <w:bookmarkStart w:id="20" w:name="_Hlk121241154"/>
    <w:bookmarkStart w:id="21" w:name="_Hlk121584425"/>
    <w:bookmarkStart w:id="22" w:name="_Hlk121584426"/>
    <w:r w:rsidRPr="003D38D7">
      <w:rPr>
        <w:rFonts w:eastAsia="Calibri"/>
        <w:color w:val="0000FF"/>
        <w:sz w:val="18"/>
        <w:szCs w:val="18"/>
      </w:rPr>
      <w:t xml:space="preserve">Note: - This is proprietary information of </w:t>
    </w:r>
    <w:r>
      <w:rPr>
        <w:rFonts w:eastAsia="Calibri"/>
        <w:color w:val="0000FF"/>
        <w:sz w:val="18"/>
        <w:szCs w:val="18"/>
      </w:rPr>
      <w:t xml:space="preserve">Ignitarium Technology Solutions </w:t>
    </w:r>
    <w:r w:rsidRPr="003D38D7">
      <w:rPr>
        <w:rFonts w:eastAsia="Calibri"/>
        <w:color w:val="0000FF"/>
        <w:sz w:val="18"/>
        <w:szCs w:val="18"/>
      </w:rPr>
      <w:t xml:space="preserve">Pvt Ltd (Hereinafter referred as </w:t>
    </w:r>
    <w:r>
      <w:rPr>
        <w:rFonts w:eastAsia="Calibri"/>
        <w:color w:val="0000FF"/>
        <w:sz w:val="18"/>
        <w:szCs w:val="18"/>
      </w:rPr>
      <w:t>IGN</w:t>
    </w:r>
    <w:r w:rsidRPr="003D38D7">
      <w:rPr>
        <w:rFonts w:eastAsia="Calibri"/>
        <w:color w:val="0000FF"/>
        <w:sz w:val="18"/>
        <w:szCs w:val="18"/>
      </w:rPr>
      <w:t>)</w:t>
    </w:r>
    <w:r>
      <w:rPr>
        <w:rFonts w:eastAsia="Calibri"/>
        <w:color w:val="0000FF"/>
        <w:sz w:val="18"/>
        <w:szCs w:val="18"/>
      </w:rPr>
      <w:t xml:space="preserve"> and classified as </w:t>
    </w:r>
    <w:r>
      <w:rPr>
        <w:rFonts w:eastAsia="Calibri"/>
        <w:color w:val="FF0000"/>
        <w:sz w:val="18"/>
        <w:szCs w:val="18"/>
      </w:rPr>
      <w:t>CONFIDENTIAL USE</w:t>
    </w:r>
    <w:r w:rsidRPr="003D38D7">
      <w:rPr>
        <w:rFonts w:eastAsia="Calibri"/>
        <w:color w:val="0000FF"/>
        <w:sz w:val="18"/>
        <w:szCs w:val="18"/>
      </w:rPr>
      <w:t>. No part of the information contained in this document may be reproduced without the prior information and appropriate approval by authorized entity.</w:t>
    </w:r>
    <w:bookmarkEnd w:id="20"/>
    <w:bookmarkEnd w:id="21"/>
    <w:bookmarkEnd w:id="2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ABAC" w14:textId="77777777" w:rsidR="00206223" w:rsidRDefault="00206223" w:rsidP="003566C9">
      <w:r>
        <w:separator/>
      </w:r>
    </w:p>
    <w:p w14:paraId="647695E3" w14:textId="77777777" w:rsidR="00206223" w:rsidRDefault="00206223" w:rsidP="003566C9"/>
    <w:p w14:paraId="34610C58" w14:textId="77777777" w:rsidR="00206223" w:rsidRDefault="00206223" w:rsidP="003566C9"/>
    <w:p w14:paraId="0A234E82" w14:textId="77777777" w:rsidR="00206223" w:rsidRDefault="00206223" w:rsidP="003566C9"/>
    <w:p w14:paraId="07879018" w14:textId="77777777" w:rsidR="00206223" w:rsidRDefault="00206223"/>
  </w:footnote>
  <w:footnote w:type="continuationSeparator" w:id="0">
    <w:p w14:paraId="4C4F8195" w14:textId="77777777" w:rsidR="00206223" w:rsidRDefault="00206223" w:rsidP="003566C9">
      <w:r>
        <w:continuationSeparator/>
      </w:r>
    </w:p>
    <w:p w14:paraId="212B1203" w14:textId="77777777" w:rsidR="00206223" w:rsidRDefault="00206223" w:rsidP="003566C9"/>
    <w:p w14:paraId="0C5ED19D" w14:textId="77777777" w:rsidR="00206223" w:rsidRDefault="00206223" w:rsidP="003566C9"/>
    <w:p w14:paraId="2C9C2351" w14:textId="77777777" w:rsidR="00206223" w:rsidRDefault="00206223" w:rsidP="003566C9"/>
    <w:p w14:paraId="7D03A580" w14:textId="77777777" w:rsidR="00206223" w:rsidRDefault="00206223"/>
  </w:footnote>
  <w:footnote w:type="continuationNotice" w:id="1">
    <w:p w14:paraId="305FCDE1" w14:textId="77777777" w:rsidR="00206223" w:rsidRDefault="00206223" w:rsidP="003566C9"/>
    <w:p w14:paraId="666A08DA" w14:textId="77777777" w:rsidR="00206223" w:rsidRDefault="00206223" w:rsidP="003566C9"/>
    <w:p w14:paraId="0CE2846A" w14:textId="77777777" w:rsidR="00206223" w:rsidRDefault="00206223" w:rsidP="003566C9"/>
    <w:p w14:paraId="68FE9B97" w14:textId="77777777" w:rsidR="00206223" w:rsidRDefault="00206223" w:rsidP="003566C9"/>
    <w:p w14:paraId="0AA3DBD5" w14:textId="77777777" w:rsidR="00206223" w:rsidRDefault="002062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13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66"/>
      <w:gridCol w:w="2307"/>
      <w:gridCol w:w="1755"/>
      <w:gridCol w:w="3685"/>
    </w:tblGrid>
    <w:tr w:rsidR="00410F90" w14:paraId="14EAA2E0" w14:textId="77777777" w:rsidTr="00410F90">
      <w:trPr>
        <w:trHeight w:val="557"/>
      </w:trPr>
      <w:tc>
        <w:tcPr>
          <w:tcW w:w="3066" w:type="dxa"/>
          <w:vMerge w:val="restart"/>
          <w:vAlign w:val="center"/>
        </w:tcPr>
        <w:p w14:paraId="70724DCD" w14:textId="77777777" w:rsidR="00410F90" w:rsidRPr="00412D47" w:rsidRDefault="00410F90" w:rsidP="00410F90">
          <w:pPr>
            <w:rPr>
              <w:sz w:val="2"/>
            </w:rPr>
          </w:pPr>
          <w:r>
            <w:rPr>
              <w:sz w:val="2"/>
            </w:rPr>
            <w:t xml:space="preserve">  </w:t>
          </w:r>
          <w:bookmarkStart w:id="19" w:name="_Hlk32577838"/>
          <w:r>
            <w:rPr>
              <w:noProof/>
            </w:rPr>
            <w:drawing>
              <wp:inline distT="0" distB="0" distL="0" distR="0" wp14:anchorId="08539081" wp14:editId="08DB53B2">
                <wp:extent cx="1800225" cy="5048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7" w:type="dxa"/>
          <w:gridSpan w:val="3"/>
          <w:vAlign w:val="center"/>
        </w:tcPr>
        <w:p w14:paraId="6C1FA42F" w14:textId="71AA37B0" w:rsidR="00410F90" w:rsidRPr="00702C23" w:rsidRDefault="00410F90" w:rsidP="00410F90">
          <w:pPr>
            <w:pStyle w:val="Header"/>
            <w:jc w:val="center"/>
            <w:rPr>
              <w:rFonts w:ascii="Calibri Light" w:hAnsi="Calibri Light"/>
              <w:b/>
              <w:bCs/>
              <w:sz w:val="36"/>
            </w:rPr>
          </w:pPr>
          <w:r>
            <w:rPr>
              <w:rFonts w:ascii="Calibri Light" w:hAnsi="Calibri Light"/>
              <w:b/>
              <w:bCs/>
              <w:sz w:val="36"/>
            </w:rPr>
            <w:t>SW Software Design</w:t>
          </w:r>
          <w:r w:rsidR="00092EE3">
            <w:rPr>
              <w:rFonts w:ascii="Calibri Light" w:hAnsi="Calibri Light"/>
              <w:b/>
              <w:bCs/>
              <w:sz w:val="36"/>
            </w:rPr>
            <w:t xml:space="preserve"> Template</w:t>
          </w:r>
        </w:p>
      </w:tc>
    </w:tr>
    <w:tr w:rsidR="00410F90" w14:paraId="6A98F09C" w14:textId="77777777" w:rsidTr="00410F90">
      <w:trPr>
        <w:trHeight w:val="260"/>
      </w:trPr>
      <w:tc>
        <w:tcPr>
          <w:tcW w:w="3066" w:type="dxa"/>
          <w:vMerge/>
        </w:tcPr>
        <w:p w14:paraId="08773256" w14:textId="77777777" w:rsidR="00410F90" w:rsidRDefault="00410F90" w:rsidP="00410F90"/>
      </w:tc>
      <w:tc>
        <w:tcPr>
          <w:tcW w:w="2307" w:type="dxa"/>
          <w:vAlign w:val="center"/>
        </w:tcPr>
        <w:p w14:paraId="5FD2C13E" w14:textId="4B0756DF" w:rsidR="00410F90" w:rsidRPr="00EA3F7E" w:rsidRDefault="00410F90" w:rsidP="00410F90">
          <w:pPr>
            <w:jc w:val="center"/>
            <w:rPr>
              <w:b/>
            </w:rPr>
          </w:pPr>
          <w:r w:rsidRPr="00EA3F7E">
            <w:rPr>
              <w:b/>
              <w:spacing w:val="-2"/>
            </w:rPr>
            <w:t>Doc.</w:t>
          </w:r>
          <w:r>
            <w:rPr>
              <w:b/>
              <w:spacing w:val="-2"/>
            </w:rPr>
            <w:t xml:space="preserve"> NO.: SW-F-05</w:t>
          </w:r>
        </w:p>
      </w:tc>
      <w:tc>
        <w:tcPr>
          <w:tcW w:w="1755" w:type="dxa"/>
          <w:vAlign w:val="center"/>
        </w:tcPr>
        <w:p w14:paraId="334C439D" w14:textId="5E97051D" w:rsidR="00410F90" w:rsidRPr="00EA3F7E" w:rsidRDefault="00410F90" w:rsidP="00410F90">
          <w:pPr>
            <w:jc w:val="center"/>
            <w:rPr>
              <w:b/>
            </w:rPr>
          </w:pPr>
          <w:r>
            <w:rPr>
              <w:b/>
              <w:spacing w:val="-2"/>
            </w:rPr>
            <w:t xml:space="preserve">Ver. No. </w:t>
          </w:r>
          <w:r w:rsidR="00092EE3">
            <w:rPr>
              <w:b/>
              <w:spacing w:val="-2"/>
            </w:rPr>
            <w:t>2.0</w:t>
          </w:r>
        </w:p>
      </w:tc>
      <w:tc>
        <w:tcPr>
          <w:tcW w:w="3685" w:type="dxa"/>
          <w:vAlign w:val="center"/>
        </w:tcPr>
        <w:p w14:paraId="0FCA9A95" w14:textId="77777777" w:rsidR="00410F90" w:rsidRPr="00EA3F7E" w:rsidRDefault="00410F90" w:rsidP="00410F90">
          <w:pPr>
            <w:rPr>
              <w:b/>
              <w:bCs/>
            </w:rPr>
          </w:pPr>
          <w:r w:rsidRPr="6489747C">
            <w:rPr>
              <w:b/>
              <w:bCs/>
            </w:rPr>
            <w:t xml:space="preserve">Doc Effective Date: </w:t>
          </w:r>
          <w:r>
            <w:rPr>
              <w:b/>
              <w:bCs/>
            </w:rPr>
            <w:t>01</w:t>
          </w:r>
          <w:r w:rsidRPr="6489747C">
            <w:rPr>
              <w:b/>
              <w:bCs/>
            </w:rPr>
            <w:t>/</w:t>
          </w:r>
          <w:r>
            <w:rPr>
              <w:b/>
              <w:bCs/>
            </w:rPr>
            <w:t>08</w:t>
          </w:r>
          <w:r w:rsidRPr="6489747C">
            <w:rPr>
              <w:b/>
              <w:bCs/>
            </w:rPr>
            <w:t>/202</w:t>
          </w:r>
          <w:r>
            <w:rPr>
              <w:b/>
              <w:bCs/>
            </w:rPr>
            <w:t>2</w:t>
          </w:r>
        </w:p>
      </w:tc>
    </w:tr>
    <w:bookmarkEnd w:id="19"/>
  </w:tbl>
  <w:p w14:paraId="6C7F732C" w14:textId="77777777" w:rsidR="00410F90" w:rsidRPr="00410F90" w:rsidRDefault="00410F90" w:rsidP="00410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F98"/>
    <w:multiLevelType w:val="multilevel"/>
    <w:tmpl w:val="C76CF6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C5303AC"/>
    <w:multiLevelType w:val="multilevel"/>
    <w:tmpl w:val="7D407E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3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DAE7473"/>
    <w:multiLevelType w:val="hybridMultilevel"/>
    <w:tmpl w:val="7950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D272F"/>
    <w:multiLevelType w:val="hybridMultilevel"/>
    <w:tmpl w:val="BCCC836C"/>
    <w:lvl w:ilvl="0" w:tplc="69F65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B6D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CD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6E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08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AC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7ED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21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AC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03E1"/>
    <w:multiLevelType w:val="hybridMultilevel"/>
    <w:tmpl w:val="BBBA4E40"/>
    <w:lvl w:ilvl="0" w:tplc="40F08BD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41D"/>
    <w:multiLevelType w:val="hybridMultilevel"/>
    <w:tmpl w:val="99EE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D6C23"/>
    <w:multiLevelType w:val="hybridMultilevel"/>
    <w:tmpl w:val="BEFC5E40"/>
    <w:lvl w:ilvl="0" w:tplc="563A503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74FED"/>
    <w:multiLevelType w:val="multilevel"/>
    <w:tmpl w:val="7B584D48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aps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i w:val="0"/>
        <w:caps w:val="0"/>
        <w:smallCaps w:val="0"/>
        <w:strike w:val="0"/>
        <w:dstrike w:val="0"/>
        <w:vanish w:val="0"/>
        <w:webHidden w:val="0"/>
        <w:color w:val="000000"/>
        <w:sz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89D3A81"/>
    <w:multiLevelType w:val="multilevel"/>
    <w:tmpl w:val="69B2480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9BB06A5"/>
    <w:multiLevelType w:val="hybridMultilevel"/>
    <w:tmpl w:val="C7B051F6"/>
    <w:lvl w:ilvl="0" w:tplc="AFFCEBD4">
      <w:start w:val="1"/>
      <w:numFmt w:val="bullet"/>
      <w:lvlText w:val="●"/>
      <w:lvlJc w:val="left"/>
      <w:pPr>
        <w:ind w:left="1800" w:hanging="360"/>
      </w:pPr>
      <w:rPr>
        <w:rFonts w:ascii="Arial" w:hAnsi="Arial" w:hint="default"/>
        <w:b/>
        <w:i w:val="0"/>
        <w:color w:val="00B2A9"/>
        <w:sz w:val="20"/>
        <w:u w:val="none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B7186E"/>
    <w:multiLevelType w:val="hybridMultilevel"/>
    <w:tmpl w:val="DC5C75AE"/>
    <w:lvl w:ilvl="0" w:tplc="7BDE7330">
      <w:start w:val="1"/>
      <w:numFmt w:val="bullet"/>
      <w:lvlText w:val="○"/>
      <w:lvlJc w:val="left"/>
      <w:pPr>
        <w:ind w:left="2160" w:hanging="360"/>
      </w:pPr>
      <w:rPr>
        <w:rFonts w:ascii="Calibri" w:hAnsi="Calibri" w:hint="default"/>
        <w:b/>
        <w:i w:val="0"/>
        <w:color w:val="00B2A9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C240CC"/>
    <w:multiLevelType w:val="multilevel"/>
    <w:tmpl w:val="93524E9E"/>
    <w:lvl w:ilvl="0">
      <w:start w:val="1"/>
      <w:numFmt w:val="decimal"/>
      <w:lvlText w:val="%1."/>
      <w:lvlJc w:val="right"/>
      <w:pPr>
        <w:ind w:left="1800" w:hanging="360"/>
      </w:pPr>
      <w:rPr>
        <w:rFonts w:ascii="Calibri" w:hAnsi="Calibri" w:hint="default"/>
        <w:b/>
        <w:i w:val="0"/>
        <w:color w:val="auto"/>
        <w:sz w:val="20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Theme="minorHAnsi" w:hAnsiTheme="minorHAnsi" w:cs="Segoe U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0"/>
        <w:u w:val="none"/>
        <w:vertAlign w:val="baseline"/>
        <w:em w:val="none"/>
      </w:rPr>
    </w:lvl>
    <w:lvl w:ilvl="2">
      <w:start w:val="1"/>
      <w:numFmt w:val="lowerRoman"/>
      <w:lvlText w:val="%3."/>
      <w:lvlJc w:val="right"/>
      <w:pPr>
        <w:ind w:left="55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2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9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6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1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46" w:hanging="180"/>
      </w:pPr>
      <w:rPr>
        <w:rFonts w:hint="default"/>
      </w:rPr>
    </w:lvl>
  </w:abstractNum>
  <w:abstractNum w:abstractNumId="12" w15:restartNumberingAfterBreak="0">
    <w:nsid w:val="515A1DC0"/>
    <w:multiLevelType w:val="multilevel"/>
    <w:tmpl w:val="0409001D"/>
    <w:styleLink w:val="Normal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F50926"/>
    <w:multiLevelType w:val="hybridMultilevel"/>
    <w:tmpl w:val="3CFAC928"/>
    <w:lvl w:ilvl="0" w:tplc="81AC0B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BE09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4E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922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A4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ED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BAB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08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20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A722D"/>
    <w:multiLevelType w:val="hybridMultilevel"/>
    <w:tmpl w:val="ECB2EB2E"/>
    <w:lvl w:ilvl="0" w:tplc="08B2E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C8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30A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DA3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CA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E3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E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0B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D02731"/>
    <w:multiLevelType w:val="hybridMultilevel"/>
    <w:tmpl w:val="57E2FB5E"/>
    <w:lvl w:ilvl="0" w:tplc="600C201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543F3"/>
    <w:multiLevelType w:val="hybridMultilevel"/>
    <w:tmpl w:val="0D92D504"/>
    <w:lvl w:ilvl="0" w:tplc="4CF4A3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95F88"/>
    <w:multiLevelType w:val="hybridMultilevel"/>
    <w:tmpl w:val="E6CCDA2C"/>
    <w:lvl w:ilvl="0" w:tplc="40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8064587">
    <w:abstractNumId w:val="12"/>
  </w:num>
  <w:num w:numId="2" w16cid:durableId="688456983">
    <w:abstractNumId w:val="9"/>
  </w:num>
  <w:num w:numId="3" w16cid:durableId="1300497990">
    <w:abstractNumId w:val="10"/>
  </w:num>
  <w:num w:numId="4" w16cid:durableId="415058314">
    <w:abstractNumId w:val="11"/>
  </w:num>
  <w:num w:numId="5" w16cid:durableId="663624593">
    <w:abstractNumId w:val="1"/>
  </w:num>
  <w:num w:numId="6" w16cid:durableId="440220345">
    <w:abstractNumId w:val="6"/>
  </w:num>
  <w:num w:numId="7" w16cid:durableId="1358003931">
    <w:abstractNumId w:val="15"/>
  </w:num>
  <w:num w:numId="8" w16cid:durableId="688801930">
    <w:abstractNumId w:val="0"/>
  </w:num>
  <w:num w:numId="9" w16cid:durableId="1341394137">
    <w:abstractNumId w:val="6"/>
    <w:lvlOverride w:ilvl="0">
      <w:startOverride w:val="1"/>
    </w:lvlOverride>
  </w:num>
  <w:num w:numId="10" w16cid:durableId="844441571">
    <w:abstractNumId w:val="15"/>
    <w:lvlOverride w:ilvl="0">
      <w:startOverride w:val="1"/>
    </w:lvlOverride>
  </w:num>
  <w:num w:numId="11" w16cid:durableId="1905333119">
    <w:abstractNumId w:val="15"/>
    <w:lvlOverride w:ilvl="0">
      <w:startOverride w:val="1"/>
    </w:lvlOverride>
  </w:num>
  <w:num w:numId="12" w16cid:durableId="618223743">
    <w:abstractNumId w:val="15"/>
    <w:lvlOverride w:ilvl="0">
      <w:startOverride w:val="1"/>
    </w:lvlOverride>
  </w:num>
  <w:num w:numId="13" w16cid:durableId="1006247219">
    <w:abstractNumId w:val="15"/>
    <w:lvlOverride w:ilvl="0">
      <w:startOverride w:val="1"/>
    </w:lvlOverride>
  </w:num>
  <w:num w:numId="14" w16cid:durableId="201016539">
    <w:abstractNumId w:val="15"/>
  </w:num>
  <w:num w:numId="15" w16cid:durableId="466826879">
    <w:abstractNumId w:val="15"/>
  </w:num>
  <w:num w:numId="16" w16cid:durableId="1017191401">
    <w:abstractNumId w:val="15"/>
    <w:lvlOverride w:ilvl="0">
      <w:startOverride w:val="1"/>
    </w:lvlOverride>
  </w:num>
  <w:num w:numId="17" w16cid:durableId="946810206">
    <w:abstractNumId w:val="15"/>
  </w:num>
  <w:num w:numId="18" w16cid:durableId="324166796">
    <w:abstractNumId w:val="15"/>
  </w:num>
  <w:num w:numId="19" w16cid:durableId="401759015">
    <w:abstractNumId w:val="2"/>
  </w:num>
  <w:num w:numId="20" w16cid:durableId="1486048197">
    <w:abstractNumId w:val="16"/>
  </w:num>
  <w:num w:numId="21" w16cid:durableId="414211362">
    <w:abstractNumId w:val="5"/>
  </w:num>
  <w:num w:numId="22" w16cid:durableId="1798063027">
    <w:abstractNumId w:val="15"/>
    <w:lvlOverride w:ilvl="0">
      <w:startOverride w:val="1"/>
    </w:lvlOverride>
  </w:num>
  <w:num w:numId="23" w16cid:durableId="972640031">
    <w:abstractNumId w:val="15"/>
    <w:lvlOverride w:ilvl="0">
      <w:startOverride w:val="1"/>
    </w:lvlOverride>
  </w:num>
  <w:num w:numId="24" w16cid:durableId="2145542150">
    <w:abstractNumId w:val="15"/>
    <w:lvlOverride w:ilvl="0">
      <w:startOverride w:val="1"/>
    </w:lvlOverride>
  </w:num>
  <w:num w:numId="25" w16cid:durableId="1440906143">
    <w:abstractNumId w:val="7"/>
  </w:num>
  <w:num w:numId="26" w16cid:durableId="1465778719">
    <w:abstractNumId w:val="17"/>
  </w:num>
  <w:num w:numId="27" w16cid:durableId="1041326485">
    <w:abstractNumId w:val="13"/>
  </w:num>
  <w:num w:numId="28" w16cid:durableId="1878543223">
    <w:abstractNumId w:val="3"/>
  </w:num>
  <w:num w:numId="29" w16cid:durableId="1644431017">
    <w:abstractNumId w:val="4"/>
  </w:num>
  <w:num w:numId="30" w16cid:durableId="802039311">
    <w:abstractNumId w:val="14"/>
  </w:num>
  <w:num w:numId="31" w16cid:durableId="1119494781">
    <w:abstractNumId w:val="8"/>
  </w:num>
  <w:num w:numId="32" w16cid:durableId="786001683">
    <w:abstractNumId w:val="1"/>
  </w:num>
  <w:num w:numId="33" w16cid:durableId="2137991473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9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stylePaneSortMethod w:val="0000"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gray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5A"/>
    <w:rsid w:val="0000026B"/>
    <w:rsid w:val="00000B72"/>
    <w:rsid w:val="00001F4D"/>
    <w:rsid w:val="00002927"/>
    <w:rsid w:val="000044E3"/>
    <w:rsid w:val="00004A45"/>
    <w:rsid w:val="00004AE5"/>
    <w:rsid w:val="00005CD1"/>
    <w:rsid w:val="00005D9D"/>
    <w:rsid w:val="00005F17"/>
    <w:rsid w:val="000060BC"/>
    <w:rsid w:val="000061D1"/>
    <w:rsid w:val="00006B0B"/>
    <w:rsid w:val="00006BDE"/>
    <w:rsid w:val="000078DE"/>
    <w:rsid w:val="00007939"/>
    <w:rsid w:val="0001045A"/>
    <w:rsid w:val="00010535"/>
    <w:rsid w:val="000111B7"/>
    <w:rsid w:val="00011616"/>
    <w:rsid w:val="0001161A"/>
    <w:rsid w:val="00011FF0"/>
    <w:rsid w:val="0001246E"/>
    <w:rsid w:val="00013668"/>
    <w:rsid w:val="00013F09"/>
    <w:rsid w:val="000143CE"/>
    <w:rsid w:val="0001450F"/>
    <w:rsid w:val="00014BFF"/>
    <w:rsid w:val="00015313"/>
    <w:rsid w:val="0001543A"/>
    <w:rsid w:val="00015506"/>
    <w:rsid w:val="00015DCA"/>
    <w:rsid w:val="000160F0"/>
    <w:rsid w:val="00016512"/>
    <w:rsid w:val="00016952"/>
    <w:rsid w:val="000170A9"/>
    <w:rsid w:val="000175C4"/>
    <w:rsid w:val="00017784"/>
    <w:rsid w:val="00017DC4"/>
    <w:rsid w:val="00017E42"/>
    <w:rsid w:val="00020E8A"/>
    <w:rsid w:val="000216F8"/>
    <w:rsid w:val="00021E3F"/>
    <w:rsid w:val="000223A0"/>
    <w:rsid w:val="00022F9D"/>
    <w:rsid w:val="000239D1"/>
    <w:rsid w:val="00023D29"/>
    <w:rsid w:val="00024BC9"/>
    <w:rsid w:val="00024E41"/>
    <w:rsid w:val="00025552"/>
    <w:rsid w:val="0002584A"/>
    <w:rsid w:val="000262E4"/>
    <w:rsid w:val="000265CC"/>
    <w:rsid w:val="00026A4C"/>
    <w:rsid w:val="00026F36"/>
    <w:rsid w:val="000270DB"/>
    <w:rsid w:val="00027414"/>
    <w:rsid w:val="00027C23"/>
    <w:rsid w:val="00030055"/>
    <w:rsid w:val="00030A0A"/>
    <w:rsid w:val="00030F79"/>
    <w:rsid w:val="000310CC"/>
    <w:rsid w:val="0003117E"/>
    <w:rsid w:val="00031ED5"/>
    <w:rsid w:val="00032432"/>
    <w:rsid w:val="0003289B"/>
    <w:rsid w:val="000331C8"/>
    <w:rsid w:val="00033730"/>
    <w:rsid w:val="000339FC"/>
    <w:rsid w:val="00033D5A"/>
    <w:rsid w:val="000349E0"/>
    <w:rsid w:val="000357F3"/>
    <w:rsid w:val="00035839"/>
    <w:rsid w:val="00035BCF"/>
    <w:rsid w:val="00036691"/>
    <w:rsid w:val="000376B0"/>
    <w:rsid w:val="00037B92"/>
    <w:rsid w:val="00037C7A"/>
    <w:rsid w:val="00037E13"/>
    <w:rsid w:val="00037E33"/>
    <w:rsid w:val="00040FFB"/>
    <w:rsid w:val="000412C9"/>
    <w:rsid w:val="000412CC"/>
    <w:rsid w:val="00041532"/>
    <w:rsid w:val="00041AC4"/>
    <w:rsid w:val="00041B23"/>
    <w:rsid w:val="00041BB4"/>
    <w:rsid w:val="0004213C"/>
    <w:rsid w:val="000430DD"/>
    <w:rsid w:val="0004349B"/>
    <w:rsid w:val="000438CA"/>
    <w:rsid w:val="00043980"/>
    <w:rsid w:val="00043AB8"/>
    <w:rsid w:val="00045B2A"/>
    <w:rsid w:val="000463B4"/>
    <w:rsid w:val="00046D6E"/>
    <w:rsid w:val="00046FA1"/>
    <w:rsid w:val="00047986"/>
    <w:rsid w:val="00047EE3"/>
    <w:rsid w:val="00050096"/>
    <w:rsid w:val="00050319"/>
    <w:rsid w:val="00051DC1"/>
    <w:rsid w:val="0005249A"/>
    <w:rsid w:val="0005357D"/>
    <w:rsid w:val="00053816"/>
    <w:rsid w:val="000541D7"/>
    <w:rsid w:val="000545FD"/>
    <w:rsid w:val="0005469E"/>
    <w:rsid w:val="00054757"/>
    <w:rsid w:val="00054ACA"/>
    <w:rsid w:val="00055246"/>
    <w:rsid w:val="000560AF"/>
    <w:rsid w:val="00057674"/>
    <w:rsid w:val="00057E45"/>
    <w:rsid w:val="0006100C"/>
    <w:rsid w:val="000612D7"/>
    <w:rsid w:val="00061D93"/>
    <w:rsid w:val="0006388E"/>
    <w:rsid w:val="00063C1C"/>
    <w:rsid w:val="00063DCF"/>
    <w:rsid w:val="0006449A"/>
    <w:rsid w:val="000646A9"/>
    <w:rsid w:val="000648AB"/>
    <w:rsid w:val="00064C2C"/>
    <w:rsid w:val="000654CB"/>
    <w:rsid w:val="00066077"/>
    <w:rsid w:val="00066542"/>
    <w:rsid w:val="00066F7E"/>
    <w:rsid w:val="000673E2"/>
    <w:rsid w:val="00067A62"/>
    <w:rsid w:val="00070580"/>
    <w:rsid w:val="00070C82"/>
    <w:rsid w:val="00071183"/>
    <w:rsid w:val="00071486"/>
    <w:rsid w:val="0007157E"/>
    <w:rsid w:val="000719DD"/>
    <w:rsid w:val="00071EAF"/>
    <w:rsid w:val="000728EE"/>
    <w:rsid w:val="00072ED0"/>
    <w:rsid w:val="00074860"/>
    <w:rsid w:val="00074C80"/>
    <w:rsid w:val="00075845"/>
    <w:rsid w:val="00075EC5"/>
    <w:rsid w:val="00075F63"/>
    <w:rsid w:val="00076E38"/>
    <w:rsid w:val="0007758C"/>
    <w:rsid w:val="00077B4E"/>
    <w:rsid w:val="00077E3B"/>
    <w:rsid w:val="00080645"/>
    <w:rsid w:val="00081245"/>
    <w:rsid w:val="000814DB"/>
    <w:rsid w:val="00081A8F"/>
    <w:rsid w:val="00081EFD"/>
    <w:rsid w:val="00081F02"/>
    <w:rsid w:val="000822EB"/>
    <w:rsid w:val="0008266B"/>
    <w:rsid w:val="00082DCB"/>
    <w:rsid w:val="000838DF"/>
    <w:rsid w:val="0008440F"/>
    <w:rsid w:val="00084931"/>
    <w:rsid w:val="00085BB9"/>
    <w:rsid w:val="0008630A"/>
    <w:rsid w:val="00086368"/>
    <w:rsid w:val="00086659"/>
    <w:rsid w:val="00086916"/>
    <w:rsid w:val="000871E5"/>
    <w:rsid w:val="000879ED"/>
    <w:rsid w:val="000909DD"/>
    <w:rsid w:val="00090E8E"/>
    <w:rsid w:val="000914F0"/>
    <w:rsid w:val="000927DC"/>
    <w:rsid w:val="00092EE3"/>
    <w:rsid w:val="00093600"/>
    <w:rsid w:val="00093E20"/>
    <w:rsid w:val="0009413F"/>
    <w:rsid w:val="0009493F"/>
    <w:rsid w:val="00095501"/>
    <w:rsid w:val="00095AD7"/>
    <w:rsid w:val="00095DF9"/>
    <w:rsid w:val="00096107"/>
    <w:rsid w:val="000972E4"/>
    <w:rsid w:val="000975FE"/>
    <w:rsid w:val="000A02D3"/>
    <w:rsid w:val="000A0CE9"/>
    <w:rsid w:val="000A1137"/>
    <w:rsid w:val="000A151E"/>
    <w:rsid w:val="000A1638"/>
    <w:rsid w:val="000A204F"/>
    <w:rsid w:val="000A2FC1"/>
    <w:rsid w:val="000A34E8"/>
    <w:rsid w:val="000A39F8"/>
    <w:rsid w:val="000A440A"/>
    <w:rsid w:val="000A49CD"/>
    <w:rsid w:val="000A546E"/>
    <w:rsid w:val="000A6342"/>
    <w:rsid w:val="000A6A0F"/>
    <w:rsid w:val="000A6D16"/>
    <w:rsid w:val="000A7007"/>
    <w:rsid w:val="000A7928"/>
    <w:rsid w:val="000A7D50"/>
    <w:rsid w:val="000B17D3"/>
    <w:rsid w:val="000B4FB9"/>
    <w:rsid w:val="000B5311"/>
    <w:rsid w:val="000B6E4F"/>
    <w:rsid w:val="000B7162"/>
    <w:rsid w:val="000B741A"/>
    <w:rsid w:val="000B74D9"/>
    <w:rsid w:val="000B7DEF"/>
    <w:rsid w:val="000C0060"/>
    <w:rsid w:val="000C09D6"/>
    <w:rsid w:val="000C0ABD"/>
    <w:rsid w:val="000C0B37"/>
    <w:rsid w:val="000C0B5C"/>
    <w:rsid w:val="000C0CB5"/>
    <w:rsid w:val="000C154D"/>
    <w:rsid w:val="000C15AD"/>
    <w:rsid w:val="000C257F"/>
    <w:rsid w:val="000C311B"/>
    <w:rsid w:val="000C3684"/>
    <w:rsid w:val="000C36F3"/>
    <w:rsid w:val="000C3C56"/>
    <w:rsid w:val="000C46B6"/>
    <w:rsid w:val="000C47A5"/>
    <w:rsid w:val="000C52B1"/>
    <w:rsid w:val="000C5AD3"/>
    <w:rsid w:val="000C6106"/>
    <w:rsid w:val="000C61CD"/>
    <w:rsid w:val="000C6DEC"/>
    <w:rsid w:val="000C711A"/>
    <w:rsid w:val="000C71AB"/>
    <w:rsid w:val="000C7B65"/>
    <w:rsid w:val="000D0A52"/>
    <w:rsid w:val="000D15B2"/>
    <w:rsid w:val="000D17DD"/>
    <w:rsid w:val="000D1D60"/>
    <w:rsid w:val="000D1F53"/>
    <w:rsid w:val="000D26D9"/>
    <w:rsid w:val="000D2EB1"/>
    <w:rsid w:val="000D32F1"/>
    <w:rsid w:val="000D3552"/>
    <w:rsid w:val="000D362A"/>
    <w:rsid w:val="000D56C1"/>
    <w:rsid w:val="000D584D"/>
    <w:rsid w:val="000D5A24"/>
    <w:rsid w:val="000D5A42"/>
    <w:rsid w:val="000D5AD9"/>
    <w:rsid w:val="000D5FC9"/>
    <w:rsid w:val="000D61F4"/>
    <w:rsid w:val="000D78C7"/>
    <w:rsid w:val="000D7E48"/>
    <w:rsid w:val="000E0939"/>
    <w:rsid w:val="000E0E3B"/>
    <w:rsid w:val="000E1426"/>
    <w:rsid w:val="000E162F"/>
    <w:rsid w:val="000E1FFF"/>
    <w:rsid w:val="000E20A6"/>
    <w:rsid w:val="000E2336"/>
    <w:rsid w:val="000E23FA"/>
    <w:rsid w:val="000E2688"/>
    <w:rsid w:val="000E26CF"/>
    <w:rsid w:val="000E2B5E"/>
    <w:rsid w:val="000E3E33"/>
    <w:rsid w:val="000E4D73"/>
    <w:rsid w:val="000E4E94"/>
    <w:rsid w:val="000E5FE0"/>
    <w:rsid w:val="000E6237"/>
    <w:rsid w:val="000E658B"/>
    <w:rsid w:val="000E7B22"/>
    <w:rsid w:val="000E7B85"/>
    <w:rsid w:val="000E7C95"/>
    <w:rsid w:val="000F0B5F"/>
    <w:rsid w:val="000F0F4D"/>
    <w:rsid w:val="000F112C"/>
    <w:rsid w:val="000F176E"/>
    <w:rsid w:val="000F26E6"/>
    <w:rsid w:val="000F2A0C"/>
    <w:rsid w:val="000F406E"/>
    <w:rsid w:val="000F456A"/>
    <w:rsid w:val="000F4AFE"/>
    <w:rsid w:val="000F5721"/>
    <w:rsid w:val="000F637D"/>
    <w:rsid w:val="000F6F82"/>
    <w:rsid w:val="000F73DC"/>
    <w:rsid w:val="000F746E"/>
    <w:rsid w:val="000F7D56"/>
    <w:rsid w:val="000F7F64"/>
    <w:rsid w:val="0010017C"/>
    <w:rsid w:val="001005CF"/>
    <w:rsid w:val="00100FA6"/>
    <w:rsid w:val="00101132"/>
    <w:rsid w:val="00101ED3"/>
    <w:rsid w:val="00102587"/>
    <w:rsid w:val="001029DC"/>
    <w:rsid w:val="00102C08"/>
    <w:rsid w:val="0010350A"/>
    <w:rsid w:val="00103820"/>
    <w:rsid w:val="00103DDD"/>
    <w:rsid w:val="00104ECE"/>
    <w:rsid w:val="00104F46"/>
    <w:rsid w:val="001058F2"/>
    <w:rsid w:val="00105D6E"/>
    <w:rsid w:val="001067D7"/>
    <w:rsid w:val="001078C5"/>
    <w:rsid w:val="00107E26"/>
    <w:rsid w:val="00110049"/>
    <w:rsid w:val="001101A0"/>
    <w:rsid w:val="00110491"/>
    <w:rsid w:val="00110C55"/>
    <w:rsid w:val="001110B1"/>
    <w:rsid w:val="00111F25"/>
    <w:rsid w:val="00112031"/>
    <w:rsid w:val="001128C8"/>
    <w:rsid w:val="00112C9B"/>
    <w:rsid w:val="001131D1"/>
    <w:rsid w:val="00113278"/>
    <w:rsid w:val="00113DDE"/>
    <w:rsid w:val="0011474B"/>
    <w:rsid w:val="00114D69"/>
    <w:rsid w:val="00114E71"/>
    <w:rsid w:val="00114F12"/>
    <w:rsid w:val="00115B2F"/>
    <w:rsid w:val="00115E5C"/>
    <w:rsid w:val="0011764F"/>
    <w:rsid w:val="001177DA"/>
    <w:rsid w:val="00117B5B"/>
    <w:rsid w:val="0012021A"/>
    <w:rsid w:val="00121BCC"/>
    <w:rsid w:val="00122290"/>
    <w:rsid w:val="001223C7"/>
    <w:rsid w:val="001223ED"/>
    <w:rsid w:val="00122CB6"/>
    <w:rsid w:val="001234BA"/>
    <w:rsid w:val="00123962"/>
    <w:rsid w:val="001242B0"/>
    <w:rsid w:val="00124323"/>
    <w:rsid w:val="001245A5"/>
    <w:rsid w:val="001245DF"/>
    <w:rsid w:val="001247F6"/>
    <w:rsid w:val="0012510F"/>
    <w:rsid w:val="00125C71"/>
    <w:rsid w:val="00126838"/>
    <w:rsid w:val="00126FDB"/>
    <w:rsid w:val="00127B32"/>
    <w:rsid w:val="00130EBD"/>
    <w:rsid w:val="00131DF4"/>
    <w:rsid w:val="00131EFF"/>
    <w:rsid w:val="001327EA"/>
    <w:rsid w:val="00132EFC"/>
    <w:rsid w:val="00133428"/>
    <w:rsid w:val="001342E9"/>
    <w:rsid w:val="001348DD"/>
    <w:rsid w:val="00134D10"/>
    <w:rsid w:val="00135695"/>
    <w:rsid w:val="001360E9"/>
    <w:rsid w:val="00136E19"/>
    <w:rsid w:val="00137256"/>
    <w:rsid w:val="00137912"/>
    <w:rsid w:val="0014049D"/>
    <w:rsid w:val="00140AB8"/>
    <w:rsid w:val="00141541"/>
    <w:rsid w:val="001418A5"/>
    <w:rsid w:val="00141960"/>
    <w:rsid w:val="00141A6D"/>
    <w:rsid w:val="001426F0"/>
    <w:rsid w:val="00142E79"/>
    <w:rsid w:val="00142F85"/>
    <w:rsid w:val="00143F0A"/>
    <w:rsid w:val="00144ED4"/>
    <w:rsid w:val="00145812"/>
    <w:rsid w:val="00145CD8"/>
    <w:rsid w:val="001465BA"/>
    <w:rsid w:val="00146E87"/>
    <w:rsid w:val="001501EF"/>
    <w:rsid w:val="0015076F"/>
    <w:rsid w:val="00150C43"/>
    <w:rsid w:val="00152591"/>
    <w:rsid w:val="001534DA"/>
    <w:rsid w:val="00154051"/>
    <w:rsid w:val="001547AC"/>
    <w:rsid w:val="00154AEC"/>
    <w:rsid w:val="00154DEB"/>
    <w:rsid w:val="00155457"/>
    <w:rsid w:val="00155627"/>
    <w:rsid w:val="00155A11"/>
    <w:rsid w:val="00155A7A"/>
    <w:rsid w:val="00155F53"/>
    <w:rsid w:val="00155FA6"/>
    <w:rsid w:val="00156020"/>
    <w:rsid w:val="0015608C"/>
    <w:rsid w:val="001567D9"/>
    <w:rsid w:val="00156BDE"/>
    <w:rsid w:val="00157D19"/>
    <w:rsid w:val="00160D64"/>
    <w:rsid w:val="0016136D"/>
    <w:rsid w:val="00161FDB"/>
    <w:rsid w:val="00163F25"/>
    <w:rsid w:val="00164A80"/>
    <w:rsid w:val="001659BB"/>
    <w:rsid w:val="00165E62"/>
    <w:rsid w:val="00165FAB"/>
    <w:rsid w:val="00165FD4"/>
    <w:rsid w:val="00167239"/>
    <w:rsid w:val="0016759B"/>
    <w:rsid w:val="00170F60"/>
    <w:rsid w:val="00171D83"/>
    <w:rsid w:val="0017252D"/>
    <w:rsid w:val="001736F2"/>
    <w:rsid w:val="00173FB5"/>
    <w:rsid w:val="00173FD2"/>
    <w:rsid w:val="001742B8"/>
    <w:rsid w:val="001745D4"/>
    <w:rsid w:val="001768F6"/>
    <w:rsid w:val="00176DE7"/>
    <w:rsid w:val="00177F4E"/>
    <w:rsid w:val="00180111"/>
    <w:rsid w:val="0018057E"/>
    <w:rsid w:val="001807C5"/>
    <w:rsid w:val="00181446"/>
    <w:rsid w:val="00182D5D"/>
    <w:rsid w:val="001830A5"/>
    <w:rsid w:val="0018425A"/>
    <w:rsid w:val="00184891"/>
    <w:rsid w:val="00184C09"/>
    <w:rsid w:val="001860F2"/>
    <w:rsid w:val="00187C43"/>
    <w:rsid w:val="00190059"/>
    <w:rsid w:val="001906BB"/>
    <w:rsid w:val="00190E0C"/>
    <w:rsid w:val="00190F37"/>
    <w:rsid w:val="00191E9F"/>
    <w:rsid w:val="001921CE"/>
    <w:rsid w:val="00192402"/>
    <w:rsid w:val="00193F6A"/>
    <w:rsid w:val="001941F0"/>
    <w:rsid w:val="00195137"/>
    <w:rsid w:val="0019553E"/>
    <w:rsid w:val="0019662A"/>
    <w:rsid w:val="00196BE1"/>
    <w:rsid w:val="0019721D"/>
    <w:rsid w:val="00197675"/>
    <w:rsid w:val="001A064B"/>
    <w:rsid w:val="001A1A90"/>
    <w:rsid w:val="001A1D8E"/>
    <w:rsid w:val="001A1DB2"/>
    <w:rsid w:val="001A2223"/>
    <w:rsid w:val="001A3B7E"/>
    <w:rsid w:val="001A4250"/>
    <w:rsid w:val="001A4487"/>
    <w:rsid w:val="001A44BD"/>
    <w:rsid w:val="001A48BC"/>
    <w:rsid w:val="001A529E"/>
    <w:rsid w:val="001A64D1"/>
    <w:rsid w:val="001A6D7D"/>
    <w:rsid w:val="001B1C40"/>
    <w:rsid w:val="001B222F"/>
    <w:rsid w:val="001B2E06"/>
    <w:rsid w:val="001B3ED9"/>
    <w:rsid w:val="001B40A6"/>
    <w:rsid w:val="001B40FF"/>
    <w:rsid w:val="001B4271"/>
    <w:rsid w:val="001B44BA"/>
    <w:rsid w:val="001B536C"/>
    <w:rsid w:val="001B53EA"/>
    <w:rsid w:val="001B71C1"/>
    <w:rsid w:val="001C0056"/>
    <w:rsid w:val="001C01EC"/>
    <w:rsid w:val="001C09E6"/>
    <w:rsid w:val="001C106F"/>
    <w:rsid w:val="001C180B"/>
    <w:rsid w:val="001C1828"/>
    <w:rsid w:val="001C1BF6"/>
    <w:rsid w:val="001C1C47"/>
    <w:rsid w:val="001C1DA5"/>
    <w:rsid w:val="001C2079"/>
    <w:rsid w:val="001C325B"/>
    <w:rsid w:val="001C33DE"/>
    <w:rsid w:val="001C3C6D"/>
    <w:rsid w:val="001C3CE6"/>
    <w:rsid w:val="001C3E0A"/>
    <w:rsid w:val="001C4267"/>
    <w:rsid w:val="001C494D"/>
    <w:rsid w:val="001C4B47"/>
    <w:rsid w:val="001C56A7"/>
    <w:rsid w:val="001C5DB5"/>
    <w:rsid w:val="001C5DE9"/>
    <w:rsid w:val="001C639B"/>
    <w:rsid w:val="001C6AAE"/>
    <w:rsid w:val="001C6D11"/>
    <w:rsid w:val="001C75F2"/>
    <w:rsid w:val="001C76A4"/>
    <w:rsid w:val="001C7A39"/>
    <w:rsid w:val="001D0488"/>
    <w:rsid w:val="001D0F40"/>
    <w:rsid w:val="001D1AC2"/>
    <w:rsid w:val="001D1D0E"/>
    <w:rsid w:val="001D27B1"/>
    <w:rsid w:val="001D2881"/>
    <w:rsid w:val="001D2CCC"/>
    <w:rsid w:val="001D3285"/>
    <w:rsid w:val="001D3ACA"/>
    <w:rsid w:val="001D4683"/>
    <w:rsid w:val="001D5A43"/>
    <w:rsid w:val="001D6B61"/>
    <w:rsid w:val="001D77FA"/>
    <w:rsid w:val="001E0552"/>
    <w:rsid w:val="001E097D"/>
    <w:rsid w:val="001E17EC"/>
    <w:rsid w:val="001E23A5"/>
    <w:rsid w:val="001E33AE"/>
    <w:rsid w:val="001E356F"/>
    <w:rsid w:val="001E37CA"/>
    <w:rsid w:val="001E3F76"/>
    <w:rsid w:val="001E3FEF"/>
    <w:rsid w:val="001E40A9"/>
    <w:rsid w:val="001E4527"/>
    <w:rsid w:val="001E468F"/>
    <w:rsid w:val="001E55A7"/>
    <w:rsid w:val="001E5AF8"/>
    <w:rsid w:val="001E6262"/>
    <w:rsid w:val="001E72BF"/>
    <w:rsid w:val="001E7972"/>
    <w:rsid w:val="001E7D09"/>
    <w:rsid w:val="001F049F"/>
    <w:rsid w:val="001F0A2E"/>
    <w:rsid w:val="001F1495"/>
    <w:rsid w:val="001F1568"/>
    <w:rsid w:val="001F2320"/>
    <w:rsid w:val="001F35AF"/>
    <w:rsid w:val="001F3707"/>
    <w:rsid w:val="001F42CA"/>
    <w:rsid w:val="001F52FA"/>
    <w:rsid w:val="001F6927"/>
    <w:rsid w:val="0020020E"/>
    <w:rsid w:val="00200255"/>
    <w:rsid w:val="002002FC"/>
    <w:rsid w:val="0020177B"/>
    <w:rsid w:val="00202416"/>
    <w:rsid w:val="00202878"/>
    <w:rsid w:val="00202B5A"/>
    <w:rsid w:val="0020302A"/>
    <w:rsid w:val="0020405D"/>
    <w:rsid w:val="0020455C"/>
    <w:rsid w:val="0020490C"/>
    <w:rsid w:val="002054BB"/>
    <w:rsid w:val="00206223"/>
    <w:rsid w:val="00206CA6"/>
    <w:rsid w:val="00206EBE"/>
    <w:rsid w:val="002077CE"/>
    <w:rsid w:val="002079BF"/>
    <w:rsid w:val="002103E6"/>
    <w:rsid w:val="00210BE2"/>
    <w:rsid w:val="00210BE7"/>
    <w:rsid w:val="00212919"/>
    <w:rsid w:val="00212C46"/>
    <w:rsid w:val="00212C74"/>
    <w:rsid w:val="0021319C"/>
    <w:rsid w:val="002140E2"/>
    <w:rsid w:val="00215328"/>
    <w:rsid w:val="00216898"/>
    <w:rsid w:val="00216B15"/>
    <w:rsid w:val="00217347"/>
    <w:rsid w:val="00217F6F"/>
    <w:rsid w:val="002204B8"/>
    <w:rsid w:val="00221221"/>
    <w:rsid w:val="00221222"/>
    <w:rsid w:val="00222AF0"/>
    <w:rsid w:val="00222ECF"/>
    <w:rsid w:val="00223D49"/>
    <w:rsid w:val="00224586"/>
    <w:rsid w:val="002248B7"/>
    <w:rsid w:val="0022490A"/>
    <w:rsid w:val="00224BD0"/>
    <w:rsid w:val="00224FDD"/>
    <w:rsid w:val="00225835"/>
    <w:rsid w:val="0022673F"/>
    <w:rsid w:val="00227398"/>
    <w:rsid w:val="0022759E"/>
    <w:rsid w:val="00227864"/>
    <w:rsid w:val="00230533"/>
    <w:rsid w:val="002309B0"/>
    <w:rsid w:val="00230C13"/>
    <w:rsid w:val="00230EDC"/>
    <w:rsid w:val="00231D6E"/>
    <w:rsid w:val="00231D72"/>
    <w:rsid w:val="0023207D"/>
    <w:rsid w:val="00232266"/>
    <w:rsid w:val="002325D1"/>
    <w:rsid w:val="00232B33"/>
    <w:rsid w:val="00233B67"/>
    <w:rsid w:val="00234163"/>
    <w:rsid w:val="0023499C"/>
    <w:rsid w:val="00234C64"/>
    <w:rsid w:val="0023533D"/>
    <w:rsid w:val="00237A79"/>
    <w:rsid w:val="00240275"/>
    <w:rsid w:val="002406BD"/>
    <w:rsid w:val="00241B88"/>
    <w:rsid w:val="0024217A"/>
    <w:rsid w:val="0024252A"/>
    <w:rsid w:val="00242A9B"/>
    <w:rsid w:val="00242D45"/>
    <w:rsid w:val="002431DE"/>
    <w:rsid w:val="0024467C"/>
    <w:rsid w:val="00244A3D"/>
    <w:rsid w:val="002452B0"/>
    <w:rsid w:val="00246347"/>
    <w:rsid w:val="002469F1"/>
    <w:rsid w:val="00246E6F"/>
    <w:rsid w:val="00247785"/>
    <w:rsid w:val="002503BA"/>
    <w:rsid w:val="00250CB4"/>
    <w:rsid w:val="00250ED7"/>
    <w:rsid w:val="002512C6"/>
    <w:rsid w:val="00252061"/>
    <w:rsid w:val="00252110"/>
    <w:rsid w:val="0025235F"/>
    <w:rsid w:val="0025275D"/>
    <w:rsid w:val="00252EEA"/>
    <w:rsid w:val="0025310B"/>
    <w:rsid w:val="00254E9D"/>
    <w:rsid w:val="00254FC4"/>
    <w:rsid w:val="00256AB7"/>
    <w:rsid w:val="00256DC9"/>
    <w:rsid w:val="00256E4D"/>
    <w:rsid w:val="00256EC8"/>
    <w:rsid w:val="0025713B"/>
    <w:rsid w:val="0026023C"/>
    <w:rsid w:val="00260BAA"/>
    <w:rsid w:val="00261592"/>
    <w:rsid w:val="00262EBE"/>
    <w:rsid w:val="00262EDF"/>
    <w:rsid w:val="002631ED"/>
    <w:rsid w:val="00263A75"/>
    <w:rsid w:val="00263B20"/>
    <w:rsid w:val="00264003"/>
    <w:rsid w:val="002645A8"/>
    <w:rsid w:val="00264D5F"/>
    <w:rsid w:val="00264E50"/>
    <w:rsid w:val="00264E97"/>
    <w:rsid w:val="002659A0"/>
    <w:rsid w:val="0026787D"/>
    <w:rsid w:val="00270808"/>
    <w:rsid w:val="00270D6A"/>
    <w:rsid w:val="00270F01"/>
    <w:rsid w:val="00271187"/>
    <w:rsid w:val="00271377"/>
    <w:rsid w:val="00271D57"/>
    <w:rsid w:val="00271DCE"/>
    <w:rsid w:val="00271F49"/>
    <w:rsid w:val="00272E65"/>
    <w:rsid w:val="00272ECE"/>
    <w:rsid w:val="002731A4"/>
    <w:rsid w:val="00273DCD"/>
    <w:rsid w:val="002740E7"/>
    <w:rsid w:val="00274630"/>
    <w:rsid w:val="00274708"/>
    <w:rsid w:val="00276C4C"/>
    <w:rsid w:val="002776B4"/>
    <w:rsid w:val="00280AFF"/>
    <w:rsid w:val="0028208F"/>
    <w:rsid w:val="002820BF"/>
    <w:rsid w:val="00282F8B"/>
    <w:rsid w:val="002849B9"/>
    <w:rsid w:val="00284E60"/>
    <w:rsid w:val="002851BC"/>
    <w:rsid w:val="00286A8A"/>
    <w:rsid w:val="00286FC5"/>
    <w:rsid w:val="00287B94"/>
    <w:rsid w:val="00287C18"/>
    <w:rsid w:val="00287F01"/>
    <w:rsid w:val="00287FAA"/>
    <w:rsid w:val="00290191"/>
    <w:rsid w:val="0029043E"/>
    <w:rsid w:val="002905F9"/>
    <w:rsid w:val="00291544"/>
    <w:rsid w:val="00291652"/>
    <w:rsid w:val="0029307B"/>
    <w:rsid w:val="00293DA9"/>
    <w:rsid w:val="002944E8"/>
    <w:rsid w:val="00294E9F"/>
    <w:rsid w:val="0029513F"/>
    <w:rsid w:val="0029537C"/>
    <w:rsid w:val="00295395"/>
    <w:rsid w:val="002954F3"/>
    <w:rsid w:val="002959D7"/>
    <w:rsid w:val="00295FBB"/>
    <w:rsid w:val="00296410"/>
    <w:rsid w:val="002971FE"/>
    <w:rsid w:val="00297A86"/>
    <w:rsid w:val="00297BB8"/>
    <w:rsid w:val="002A036A"/>
    <w:rsid w:val="002A052C"/>
    <w:rsid w:val="002A1A8D"/>
    <w:rsid w:val="002A1CC4"/>
    <w:rsid w:val="002A2DF5"/>
    <w:rsid w:val="002A33BB"/>
    <w:rsid w:val="002A342D"/>
    <w:rsid w:val="002A3455"/>
    <w:rsid w:val="002A4302"/>
    <w:rsid w:val="002A4311"/>
    <w:rsid w:val="002A4BAC"/>
    <w:rsid w:val="002A7CCE"/>
    <w:rsid w:val="002B0082"/>
    <w:rsid w:val="002B02C8"/>
    <w:rsid w:val="002B0EAB"/>
    <w:rsid w:val="002B2DB6"/>
    <w:rsid w:val="002B31F0"/>
    <w:rsid w:val="002B49DD"/>
    <w:rsid w:val="002B52B0"/>
    <w:rsid w:val="002B53CC"/>
    <w:rsid w:val="002B5DE2"/>
    <w:rsid w:val="002B5F11"/>
    <w:rsid w:val="002B6710"/>
    <w:rsid w:val="002B6AE3"/>
    <w:rsid w:val="002B71C7"/>
    <w:rsid w:val="002B7CE9"/>
    <w:rsid w:val="002B7F64"/>
    <w:rsid w:val="002C035A"/>
    <w:rsid w:val="002C0762"/>
    <w:rsid w:val="002C258A"/>
    <w:rsid w:val="002C2F92"/>
    <w:rsid w:val="002C348E"/>
    <w:rsid w:val="002C374A"/>
    <w:rsid w:val="002C3B38"/>
    <w:rsid w:val="002C3FC8"/>
    <w:rsid w:val="002C4F28"/>
    <w:rsid w:val="002C629B"/>
    <w:rsid w:val="002C650B"/>
    <w:rsid w:val="002C65A3"/>
    <w:rsid w:val="002C6680"/>
    <w:rsid w:val="002C7987"/>
    <w:rsid w:val="002D0491"/>
    <w:rsid w:val="002D0BF9"/>
    <w:rsid w:val="002D0DE8"/>
    <w:rsid w:val="002D1C53"/>
    <w:rsid w:val="002D1E42"/>
    <w:rsid w:val="002D23A1"/>
    <w:rsid w:val="002D4ECE"/>
    <w:rsid w:val="002D52E6"/>
    <w:rsid w:val="002D533E"/>
    <w:rsid w:val="002D5706"/>
    <w:rsid w:val="002D5B16"/>
    <w:rsid w:val="002D5BBC"/>
    <w:rsid w:val="002D706B"/>
    <w:rsid w:val="002D73F5"/>
    <w:rsid w:val="002E089A"/>
    <w:rsid w:val="002E09E6"/>
    <w:rsid w:val="002E144F"/>
    <w:rsid w:val="002E191D"/>
    <w:rsid w:val="002E1941"/>
    <w:rsid w:val="002E1A2E"/>
    <w:rsid w:val="002E2410"/>
    <w:rsid w:val="002E287D"/>
    <w:rsid w:val="002E2901"/>
    <w:rsid w:val="002E2BC3"/>
    <w:rsid w:val="002E2CB0"/>
    <w:rsid w:val="002E3078"/>
    <w:rsid w:val="002E3287"/>
    <w:rsid w:val="002E392C"/>
    <w:rsid w:val="002E4450"/>
    <w:rsid w:val="002E4ADF"/>
    <w:rsid w:val="002E5586"/>
    <w:rsid w:val="002E60EE"/>
    <w:rsid w:val="002E7262"/>
    <w:rsid w:val="002E77F9"/>
    <w:rsid w:val="002E7DA2"/>
    <w:rsid w:val="002F0187"/>
    <w:rsid w:val="002F050E"/>
    <w:rsid w:val="002F05C4"/>
    <w:rsid w:val="002F0C52"/>
    <w:rsid w:val="002F0D13"/>
    <w:rsid w:val="002F12A3"/>
    <w:rsid w:val="002F2AC8"/>
    <w:rsid w:val="002F2F80"/>
    <w:rsid w:val="002F4317"/>
    <w:rsid w:val="002F44B3"/>
    <w:rsid w:val="002F4CB6"/>
    <w:rsid w:val="002F4F57"/>
    <w:rsid w:val="002F61A3"/>
    <w:rsid w:val="002F61FE"/>
    <w:rsid w:val="002F6D8E"/>
    <w:rsid w:val="00300D45"/>
    <w:rsid w:val="00301A21"/>
    <w:rsid w:val="003020CB"/>
    <w:rsid w:val="0030218F"/>
    <w:rsid w:val="003025B6"/>
    <w:rsid w:val="00304CA0"/>
    <w:rsid w:val="00305F00"/>
    <w:rsid w:val="00305F7B"/>
    <w:rsid w:val="0030610C"/>
    <w:rsid w:val="0030611B"/>
    <w:rsid w:val="003079FD"/>
    <w:rsid w:val="00307E76"/>
    <w:rsid w:val="0031166E"/>
    <w:rsid w:val="00311A8A"/>
    <w:rsid w:val="00311DF9"/>
    <w:rsid w:val="00313A36"/>
    <w:rsid w:val="00313A5B"/>
    <w:rsid w:val="00314680"/>
    <w:rsid w:val="00314839"/>
    <w:rsid w:val="00314A7E"/>
    <w:rsid w:val="00314AB7"/>
    <w:rsid w:val="00315668"/>
    <w:rsid w:val="0031632E"/>
    <w:rsid w:val="00317B48"/>
    <w:rsid w:val="0032013A"/>
    <w:rsid w:val="00320448"/>
    <w:rsid w:val="00321045"/>
    <w:rsid w:val="003210E0"/>
    <w:rsid w:val="00321A4D"/>
    <w:rsid w:val="003223B8"/>
    <w:rsid w:val="00322846"/>
    <w:rsid w:val="00323E4A"/>
    <w:rsid w:val="00323FB8"/>
    <w:rsid w:val="003243EF"/>
    <w:rsid w:val="00325611"/>
    <w:rsid w:val="00325E57"/>
    <w:rsid w:val="00325FBE"/>
    <w:rsid w:val="00326525"/>
    <w:rsid w:val="00326672"/>
    <w:rsid w:val="00327ADB"/>
    <w:rsid w:val="003308FC"/>
    <w:rsid w:val="00330978"/>
    <w:rsid w:val="003311D2"/>
    <w:rsid w:val="00331632"/>
    <w:rsid w:val="00331C95"/>
    <w:rsid w:val="00332C97"/>
    <w:rsid w:val="003332CA"/>
    <w:rsid w:val="0033348C"/>
    <w:rsid w:val="00333A77"/>
    <w:rsid w:val="0033405F"/>
    <w:rsid w:val="0033452C"/>
    <w:rsid w:val="003346BC"/>
    <w:rsid w:val="00335765"/>
    <w:rsid w:val="0033599C"/>
    <w:rsid w:val="0033614A"/>
    <w:rsid w:val="00340339"/>
    <w:rsid w:val="003406F1"/>
    <w:rsid w:val="00340E42"/>
    <w:rsid w:val="00341A20"/>
    <w:rsid w:val="00343715"/>
    <w:rsid w:val="00344BEF"/>
    <w:rsid w:val="00344CFF"/>
    <w:rsid w:val="00344F71"/>
    <w:rsid w:val="00345CFE"/>
    <w:rsid w:val="003474A0"/>
    <w:rsid w:val="00347827"/>
    <w:rsid w:val="00350360"/>
    <w:rsid w:val="0035163D"/>
    <w:rsid w:val="00351862"/>
    <w:rsid w:val="00351DFA"/>
    <w:rsid w:val="003522CD"/>
    <w:rsid w:val="003526CB"/>
    <w:rsid w:val="003529F3"/>
    <w:rsid w:val="003536C5"/>
    <w:rsid w:val="003543AA"/>
    <w:rsid w:val="00354797"/>
    <w:rsid w:val="00355034"/>
    <w:rsid w:val="003557E4"/>
    <w:rsid w:val="003566C9"/>
    <w:rsid w:val="003567C2"/>
    <w:rsid w:val="00356D5C"/>
    <w:rsid w:val="00356ED8"/>
    <w:rsid w:val="00356FDD"/>
    <w:rsid w:val="00360AA1"/>
    <w:rsid w:val="00360B68"/>
    <w:rsid w:val="00360CC9"/>
    <w:rsid w:val="003611A0"/>
    <w:rsid w:val="00361478"/>
    <w:rsid w:val="003614A5"/>
    <w:rsid w:val="00361553"/>
    <w:rsid w:val="00361738"/>
    <w:rsid w:val="00361B73"/>
    <w:rsid w:val="00361DF5"/>
    <w:rsid w:val="00362DE5"/>
    <w:rsid w:val="003634FE"/>
    <w:rsid w:val="00363881"/>
    <w:rsid w:val="00363FAA"/>
    <w:rsid w:val="00364274"/>
    <w:rsid w:val="00364B44"/>
    <w:rsid w:val="00364D02"/>
    <w:rsid w:val="0036503A"/>
    <w:rsid w:val="003662C7"/>
    <w:rsid w:val="003667A0"/>
    <w:rsid w:val="003675C4"/>
    <w:rsid w:val="00367B45"/>
    <w:rsid w:val="00370463"/>
    <w:rsid w:val="0037079B"/>
    <w:rsid w:val="00370E19"/>
    <w:rsid w:val="00371629"/>
    <w:rsid w:val="00372077"/>
    <w:rsid w:val="00372544"/>
    <w:rsid w:val="003726C7"/>
    <w:rsid w:val="003729D0"/>
    <w:rsid w:val="00372A55"/>
    <w:rsid w:val="00372DE8"/>
    <w:rsid w:val="00373250"/>
    <w:rsid w:val="00373398"/>
    <w:rsid w:val="00373CA7"/>
    <w:rsid w:val="00373F64"/>
    <w:rsid w:val="00374711"/>
    <w:rsid w:val="003750CD"/>
    <w:rsid w:val="00375D11"/>
    <w:rsid w:val="00376B44"/>
    <w:rsid w:val="00380378"/>
    <w:rsid w:val="003806EF"/>
    <w:rsid w:val="00380B22"/>
    <w:rsid w:val="0038280B"/>
    <w:rsid w:val="00383041"/>
    <w:rsid w:val="0038357D"/>
    <w:rsid w:val="003837C6"/>
    <w:rsid w:val="003837E5"/>
    <w:rsid w:val="00383956"/>
    <w:rsid w:val="00383BD4"/>
    <w:rsid w:val="003845C7"/>
    <w:rsid w:val="0038485F"/>
    <w:rsid w:val="003851F6"/>
    <w:rsid w:val="00386A0E"/>
    <w:rsid w:val="00386A1D"/>
    <w:rsid w:val="00386A79"/>
    <w:rsid w:val="00386E23"/>
    <w:rsid w:val="00387106"/>
    <w:rsid w:val="0038720C"/>
    <w:rsid w:val="00390536"/>
    <w:rsid w:val="003905A6"/>
    <w:rsid w:val="003909B6"/>
    <w:rsid w:val="00390A71"/>
    <w:rsid w:val="00390CAD"/>
    <w:rsid w:val="00391447"/>
    <w:rsid w:val="003915F0"/>
    <w:rsid w:val="00391860"/>
    <w:rsid w:val="00391A39"/>
    <w:rsid w:val="00392142"/>
    <w:rsid w:val="00392553"/>
    <w:rsid w:val="0039452C"/>
    <w:rsid w:val="003949CD"/>
    <w:rsid w:val="003949DF"/>
    <w:rsid w:val="003959BF"/>
    <w:rsid w:val="00395E65"/>
    <w:rsid w:val="0039687C"/>
    <w:rsid w:val="00397B56"/>
    <w:rsid w:val="00397E04"/>
    <w:rsid w:val="00397E2F"/>
    <w:rsid w:val="003A035C"/>
    <w:rsid w:val="003A0D0C"/>
    <w:rsid w:val="003A1067"/>
    <w:rsid w:val="003A1D1B"/>
    <w:rsid w:val="003A2EAF"/>
    <w:rsid w:val="003A3492"/>
    <w:rsid w:val="003A35AF"/>
    <w:rsid w:val="003A38BB"/>
    <w:rsid w:val="003A443F"/>
    <w:rsid w:val="003A5A0A"/>
    <w:rsid w:val="003A5CB7"/>
    <w:rsid w:val="003A6671"/>
    <w:rsid w:val="003A6E67"/>
    <w:rsid w:val="003A7223"/>
    <w:rsid w:val="003A7624"/>
    <w:rsid w:val="003A78F8"/>
    <w:rsid w:val="003B1031"/>
    <w:rsid w:val="003B105A"/>
    <w:rsid w:val="003B1FFD"/>
    <w:rsid w:val="003B3100"/>
    <w:rsid w:val="003B41BA"/>
    <w:rsid w:val="003B4370"/>
    <w:rsid w:val="003B4770"/>
    <w:rsid w:val="003B50CE"/>
    <w:rsid w:val="003B75EC"/>
    <w:rsid w:val="003B7EB3"/>
    <w:rsid w:val="003C0469"/>
    <w:rsid w:val="003C09C8"/>
    <w:rsid w:val="003C0D53"/>
    <w:rsid w:val="003C105C"/>
    <w:rsid w:val="003C1119"/>
    <w:rsid w:val="003C1861"/>
    <w:rsid w:val="003C236B"/>
    <w:rsid w:val="003C293B"/>
    <w:rsid w:val="003C4702"/>
    <w:rsid w:val="003C52C9"/>
    <w:rsid w:val="003C56FA"/>
    <w:rsid w:val="003C741E"/>
    <w:rsid w:val="003C74B0"/>
    <w:rsid w:val="003D017E"/>
    <w:rsid w:val="003D04AA"/>
    <w:rsid w:val="003D06B0"/>
    <w:rsid w:val="003D0B8E"/>
    <w:rsid w:val="003D1B01"/>
    <w:rsid w:val="003D24A2"/>
    <w:rsid w:val="003D2FF9"/>
    <w:rsid w:val="003D3074"/>
    <w:rsid w:val="003D3358"/>
    <w:rsid w:val="003D3DEF"/>
    <w:rsid w:val="003D4017"/>
    <w:rsid w:val="003D42E9"/>
    <w:rsid w:val="003D43DE"/>
    <w:rsid w:val="003D47BD"/>
    <w:rsid w:val="003D513F"/>
    <w:rsid w:val="003D561B"/>
    <w:rsid w:val="003D5801"/>
    <w:rsid w:val="003D5885"/>
    <w:rsid w:val="003D6072"/>
    <w:rsid w:val="003D678B"/>
    <w:rsid w:val="003D75BE"/>
    <w:rsid w:val="003E0056"/>
    <w:rsid w:val="003E0341"/>
    <w:rsid w:val="003E05CC"/>
    <w:rsid w:val="003E0A6E"/>
    <w:rsid w:val="003E0F01"/>
    <w:rsid w:val="003E173B"/>
    <w:rsid w:val="003E17C9"/>
    <w:rsid w:val="003E1B75"/>
    <w:rsid w:val="003E2797"/>
    <w:rsid w:val="003E3CAA"/>
    <w:rsid w:val="003E4BD0"/>
    <w:rsid w:val="003E5201"/>
    <w:rsid w:val="003E6F7A"/>
    <w:rsid w:val="003E7743"/>
    <w:rsid w:val="003F01DB"/>
    <w:rsid w:val="003F0D5A"/>
    <w:rsid w:val="003F19F3"/>
    <w:rsid w:val="003F1A24"/>
    <w:rsid w:val="003F1A5A"/>
    <w:rsid w:val="003F21DE"/>
    <w:rsid w:val="003F29A4"/>
    <w:rsid w:val="003F2B9F"/>
    <w:rsid w:val="003F34B8"/>
    <w:rsid w:val="003F37AE"/>
    <w:rsid w:val="003F4A56"/>
    <w:rsid w:val="003F4C9D"/>
    <w:rsid w:val="003F54C0"/>
    <w:rsid w:val="003F5C67"/>
    <w:rsid w:val="003F6E5E"/>
    <w:rsid w:val="003F7389"/>
    <w:rsid w:val="0040056F"/>
    <w:rsid w:val="00400A95"/>
    <w:rsid w:val="00400B43"/>
    <w:rsid w:val="00400DEE"/>
    <w:rsid w:val="00401117"/>
    <w:rsid w:val="00401259"/>
    <w:rsid w:val="00401652"/>
    <w:rsid w:val="00401B62"/>
    <w:rsid w:val="00401E7D"/>
    <w:rsid w:val="00402216"/>
    <w:rsid w:val="004031A1"/>
    <w:rsid w:val="004034DA"/>
    <w:rsid w:val="00404CC4"/>
    <w:rsid w:val="00405F4E"/>
    <w:rsid w:val="00407CA6"/>
    <w:rsid w:val="00410E5C"/>
    <w:rsid w:val="00410EA3"/>
    <w:rsid w:val="00410F90"/>
    <w:rsid w:val="00411C76"/>
    <w:rsid w:val="0041254C"/>
    <w:rsid w:val="00412C91"/>
    <w:rsid w:val="00413284"/>
    <w:rsid w:val="0041352D"/>
    <w:rsid w:val="004138E0"/>
    <w:rsid w:val="00414107"/>
    <w:rsid w:val="00414E35"/>
    <w:rsid w:val="00414F60"/>
    <w:rsid w:val="004150B4"/>
    <w:rsid w:val="004157FA"/>
    <w:rsid w:val="0041660B"/>
    <w:rsid w:val="00416822"/>
    <w:rsid w:val="0041683E"/>
    <w:rsid w:val="00416FE0"/>
    <w:rsid w:val="00420344"/>
    <w:rsid w:val="0042059B"/>
    <w:rsid w:val="004211AA"/>
    <w:rsid w:val="0042122B"/>
    <w:rsid w:val="00421423"/>
    <w:rsid w:val="004214E5"/>
    <w:rsid w:val="00421DEE"/>
    <w:rsid w:val="004221B4"/>
    <w:rsid w:val="004221E9"/>
    <w:rsid w:val="00422CE8"/>
    <w:rsid w:val="00422DE7"/>
    <w:rsid w:val="00423037"/>
    <w:rsid w:val="004233D7"/>
    <w:rsid w:val="00423588"/>
    <w:rsid w:val="00423AAB"/>
    <w:rsid w:val="00425052"/>
    <w:rsid w:val="00426181"/>
    <w:rsid w:val="00426B29"/>
    <w:rsid w:val="00426C05"/>
    <w:rsid w:val="00426C0B"/>
    <w:rsid w:val="00426CC4"/>
    <w:rsid w:val="00427774"/>
    <w:rsid w:val="00427DCE"/>
    <w:rsid w:val="00432230"/>
    <w:rsid w:val="004325D6"/>
    <w:rsid w:val="00433032"/>
    <w:rsid w:val="0043308A"/>
    <w:rsid w:val="004343E1"/>
    <w:rsid w:val="00434648"/>
    <w:rsid w:val="00434845"/>
    <w:rsid w:val="00434931"/>
    <w:rsid w:val="00434F03"/>
    <w:rsid w:val="00435243"/>
    <w:rsid w:val="0043592E"/>
    <w:rsid w:val="00435948"/>
    <w:rsid w:val="00435CDD"/>
    <w:rsid w:val="00435DA3"/>
    <w:rsid w:val="00436A8B"/>
    <w:rsid w:val="00436AD9"/>
    <w:rsid w:val="00436BB7"/>
    <w:rsid w:val="0044084B"/>
    <w:rsid w:val="004411DE"/>
    <w:rsid w:val="00441E69"/>
    <w:rsid w:val="0044255D"/>
    <w:rsid w:val="004425D3"/>
    <w:rsid w:val="004428E1"/>
    <w:rsid w:val="00442E1D"/>
    <w:rsid w:val="00443B21"/>
    <w:rsid w:val="004450CB"/>
    <w:rsid w:val="00445DDC"/>
    <w:rsid w:val="0044611C"/>
    <w:rsid w:val="00446583"/>
    <w:rsid w:val="00447199"/>
    <w:rsid w:val="00447509"/>
    <w:rsid w:val="00447EA5"/>
    <w:rsid w:val="00450235"/>
    <w:rsid w:val="004528B1"/>
    <w:rsid w:val="0045521D"/>
    <w:rsid w:val="004552C4"/>
    <w:rsid w:val="0045715E"/>
    <w:rsid w:val="00460166"/>
    <w:rsid w:val="004601A7"/>
    <w:rsid w:val="004609E4"/>
    <w:rsid w:val="00460A26"/>
    <w:rsid w:val="0046107C"/>
    <w:rsid w:val="0046127D"/>
    <w:rsid w:val="00461309"/>
    <w:rsid w:val="00461F6A"/>
    <w:rsid w:val="0046204F"/>
    <w:rsid w:val="0046217D"/>
    <w:rsid w:val="00462611"/>
    <w:rsid w:val="00462DF6"/>
    <w:rsid w:val="004645E5"/>
    <w:rsid w:val="0046465F"/>
    <w:rsid w:val="00464988"/>
    <w:rsid w:val="00465084"/>
    <w:rsid w:val="004662C5"/>
    <w:rsid w:val="00466FB0"/>
    <w:rsid w:val="004675AD"/>
    <w:rsid w:val="004679B3"/>
    <w:rsid w:val="004679B4"/>
    <w:rsid w:val="004702A0"/>
    <w:rsid w:val="004707F5"/>
    <w:rsid w:val="00471FB8"/>
    <w:rsid w:val="00472839"/>
    <w:rsid w:val="004728D9"/>
    <w:rsid w:val="00474215"/>
    <w:rsid w:val="00474E55"/>
    <w:rsid w:val="00474E62"/>
    <w:rsid w:val="00475203"/>
    <w:rsid w:val="00476041"/>
    <w:rsid w:val="00476B25"/>
    <w:rsid w:val="00476F78"/>
    <w:rsid w:val="00477980"/>
    <w:rsid w:val="004814CC"/>
    <w:rsid w:val="00481966"/>
    <w:rsid w:val="00481AB9"/>
    <w:rsid w:val="00482152"/>
    <w:rsid w:val="00482507"/>
    <w:rsid w:val="00482A13"/>
    <w:rsid w:val="004832E8"/>
    <w:rsid w:val="00483ADC"/>
    <w:rsid w:val="00483B88"/>
    <w:rsid w:val="00485435"/>
    <w:rsid w:val="004857B3"/>
    <w:rsid w:val="00485D9B"/>
    <w:rsid w:val="004866D6"/>
    <w:rsid w:val="0048781E"/>
    <w:rsid w:val="00487A57"/>
    <w:rsid w:val="0049133E"/>
    <w:rsid w:val="00491726"/>
    <w:rsid w:val="00491792"/>
    <w:rsid w:val="004917A2"/>
    <w:rsid w:val="00492243"/>
    <w:rsid w:val="00493839"/>
    <w:rsid w:val="00493C31"/>
    <w:rsid w:val="00493C42"/>
    <w:rsid w:val="00494709"/>
    <w:rsid w:val="004949BA"/>
    <w:rsid w:val="00495F57"/>
    <w:rsid w:val="0049609F"/>
    <w:rsid w:val="004969D4"/>
    <w:rsid w:val="00497C42"/>
    <w:rsid w:val="00497D06"/>
    <w:rsid w:val="004A080D"/>
    <w:rsid w:val="004A1466"/>
    <w:rsid w:val="004A2030"/>
    <w:rsid w:val="004A3330"/>
    <w:rsid w:val="004A35E2"/>
    <w:rsid w:val="004A373B"/>
    <w:rsid w:val="004A4D25"/>
    <w:rsid w:val="004A4D5A"/>
    <w:rsid w:val="004A5298"/>
    <w:rsid w:val="004A55A7"/>
    <w:rsid w:val="004A6119"/>
    <w:rsid w:val="004A644B"/>
    <w:rsid w:val="004A6561"/>
    <w:rsid w:val="004A6598"/>
    <w:rsid w:val="004A6AEB"/>
    <w:rsid w:val="004A7462"/>
    <w:rsid w:val="004A7559"/>
    <w:rsid w:val="004A7B26"/>
    <w:rsid w:val="004A7EE4"/>
    <w:rsid w:val="004B08A1"/>
    <w:rsid w:val="004B0C8B"/>
    <w:rsid w:val="004B1900"/>
    <w:rsid w:val="004B21AD"/>
    <w:rsid w:val="004B2246"/>
    <w:rsid w:val="004B2686"/>
    <w:rsid w:val="004B3A8B"/>
    <w:rsid w:val="004B3FDB"/>
    <w:rsid w:val="004B4813"/>
    <w:rsid w:val="004B4FF0"/>
    <w:rsid w:val="004B57C2"/>
    <w:rsid w:val="004B593A"/>
    <w:rsid w:val="004B61C5"/>
    <w:rsid w:val="004B629D"/>
    <w:rsid w:val="004B6A5A"/>
    <w:rsid w:val="004B6DEB"/>
    <w:rsid w:val="004B773A"/>
    <w:rsid w:val="004B7FED"/>
    <w:rsid w:val="004C00BE"/>
    <w:rsid w:val="004C015C"/>
    <w:rsid w:val="004C1A3F"/>
    <w:rsid w:val="004C1DC7"/>
    <w:rsid w:val="004C2C60"/>
    <w:rsid w:val="004C34DA"/>
    <w:rsid w:val="004C34FE"/>
    <w:rsid w:val="004C35D0"/>
    <w:rsid w:val="004C42EA"/>
    <w:rsid w:val="004C45B9"/>
    <w:rsid w:val="004C672D"/>
    <w:rsid w:val="004C6A28"/>
    <w:rsid w:val="004C6AD3"/>
    <w:rsid w:val="004C6AFE"/>
    <w:rsid w:val="004C72BC"/>
    <w:rsid w:val="004C778D"/>
    <w:rsid w:val="004C7DCC"/>
    <w:rsid w:val="004D035F"/>
    <w:rsid w:val="004D056D"/>
    <w:rsid w:val="004D06E9"/>
    <w:rsid w:val="004D0811"/>
    <w:rsid w:val="004D08A1"/>
    <w:rsid w:val="004D1A4E"/>
    <w:rsid w:val="004D222E"/>
    <w:rsid w:val="004D2AA3"/>
    <w:rsid w:val="004D3DBF"/>
    <w:rsid w:val="004D4381"/>
    <w:rsid w:val="004D595A"/>
    <w:rsid w:val="004D5D07"/>
    <w:rsid w:val="004D60B8"/>
    <w:rsid w:val="004D6880"/>
    <w:rsid w:val="004D7099"/>
    <w:rsid w:val="004D7858"/>
    <w:rsid w:val="004D79D5"/>
    <w:rsid w:val="004E0EA5"/>
    <w:rsid w:val="004E1104"/>
    <w:rsid w:val="004E14EE"/>
    <w:rsid w:val="004E1516"/>
    <w:rsid w:val="004E15BF"/>
    <w:rsid w:val="004E1D30"/>
    <w:rsid w:val="004E2042"/>
    <w:rsid w:val="004E2578"/>
    <w:rsid w:val="004E2628"/>
    <w:rsid w:val="004E2A78"/>
    <w:rsid w:val="004E325E"/>
    <w:rsid w:val="004E3D75"/>
    <w:rsid w:val="004E3F9E"/>
    <w:rsid w:val="004E4D29"/>
    <w:rsid w:val="004E5CBD"/>
    <w:rsid w:val="004E620D"/>
    <w:rsid w:val="004E6239"/>
    <w:rsid w:val="004E6BE5"/>
    <w:rsid w:val="004E7256"/>
    <w:rsid w:val="004E7B5C"/>
    <w:rsid w:val="004F0710"/>
    <w:rsid w:val="004F075C"/>
    <w:rsid w:val="004F1DD0"/>
    <w:rsid w:val="004F1F5B"/>
    <w:rsid w:val="004F24EA"/>
    <w:rsid w:val="004F3B63"/>
    <w:rsid w:val="004F3C65"/>
    <w:rsid w:val="004F41E5"/>
    <w:rsid w:val="004F4B73"/>
    <w:rsid w:val="004F5C62"/>
    <w:rsid w:val="004F5DAA"/>
    <w:rsid w:val="004F6638"/>
    <w:rsid w:val="004F6B63"/>
    <w:rsid w:val="004F7254"/>
    <w:rsid w:val="004F7800"/>
    <w:rsid w:val="004F7D0D"/>
    <w:rsid w:val="0050019D"/>
    <w:rsid w:val="005008EC"/>
    <w:rsid w:val="00500C91"/>
    <w:rsid w:val="00500F01"/>
    <w:rsid w:val="005019BC"/>
    <w:rsid w:val="00502D61"/>
    <w:rsid w:val="00504223"/>
    <w:rsid w:val="00505A8F"/>
    <w:rsid w:val="00505CA6"/>
    <w:rsid w:val="00505F75"/>
    <w:rsid w:val="00506086"/>
    <w:rsid w:val="00506406"/>
    <w:rsid w:val="0050706E"/>
    <w:rsid w:val="005074F3"/>
    <w:rsid w:val="00507776"/>
    <w:rsid w:val="00507941"/>
    <w:rsid w:val="005110D4"/>
    <w:rsid w:val="00511284"/>
    <w:rsid w:val="00512121"/>
    <w:rsid w:val="00512232"/>
    <w:rsid w:val="0051223D"/>
    <w:rsid w:val="005125FD"/>
    <w:rsid w:val="005127C9"/>
    <w:rsid w:val="0051323E"/>
    <w:rsid w:val="005133F8"/>
    <w:rsid w:val="005139C4"/>
    <w:rsid w:val="0051437A"/>
    <w:rsid w:val="00515674"/>
    <w:rsid w:val="00515B79"/>
    <w:rsid w:val="00515FC4"/>
    <w:rsid w:val="00516637"/>
    <w:rsid w:val="0051785D"/>
    <w:rsid w:val="005200D7"/>
    <w:rsid w:val="005208CF"/>
    <w:rsid w:val="00521198"/>
    <w:rsid w:val="00521D9C"/>
    <w:rsid w:val="0052260A"/>
    <w:rsid w:val="0052310A"/>
    <w:rsid w:val="00526844"/>
    <w:rsid w:val="00527754"/>
    <w:rsid w:val="00527FDC"/>
    <w:rsid w:val="00530921"/>
    <w:rsid w:val="0053114C"/>
    <w:rsid w:val="005311D5"/>
    <w:rsid w:val="00531585"/>
    <w:rsid w:val="005330B0"/>
    <w:rsid w:val="00534796"/>
    <w:rsid w:val="00534B89"/>
    <w:rsid w:val="00535268"/>
    <w:rsid w:val="0053549D"/>
    <w:rsid w:val="005356EC"/>
    <w:rsid w:val="005358C8"/>
    <w:rsid w:val="005360F0"/>
    <w:rsid w:val="0053677B"/>
    <w:rsid w:val="00537E68"/>
    <w:rsid w:val="00541621"/>
    <w:rsid w:val="00542925"/>
    <w:rsid w:val="00542E3F"/>
    <w:rsid w:val="00542FEA"/>
    <w:rsid w:val="0054300E"/>
    <w:rsid w:val="0054302E"/>
    <w:rsid w:val="00543623"/>
    <w:rsid w:val="0054400E"/>
    <w:rsid w:val="00544933"/>
    <w:rsid w:val="00544941"/>
    <w:rsid w:val="00544A0E"/>
    <w:rsid w:val="0054523D"/>
    <w:rsid w:val="0054529A"/>
    <w:rsid w:val="00545349"/>
    <w:rsid w:val="00546044"/>
    <w:rsid w:val="00546213"/>
    <w:rsid w:val="00546543"/>
    <w:rsid w:val="0054661C"/>
    <w:rsid w:val="0054673C"/>
    <w:rsid w:val="00546BD3"/>
    <w:rsid w:val="00547CF7"/>
    <w:rsid w:val="00550BCB"/>
    <w:rsid w:val="0055156F"/>
    <w:rsid w:val="00551AE7"/>
    <w:rsid w:val="0055327D"/>
    <w:rsid w:val="0055418D"/>
    <w:rsid w:val="00554C9A"/>
    <w:rsid w:val="00554E5F"/>
    <w:rsid w:val="00555EA5"/>
    <w:rsid w:val="00556083"/>
    <w:rsid w:val="005566A4"/>
    <w:rsid w:val="00557A59"/>
    <w:rsid w:val="00557DCE"/>
    <w:rsid w:val="00557E97"/>
    <w:rsid w:val="0056050D"/>
    <w:rsid w:val="00560706"/>
    <w:rsid w:val="005613E1"/>
    <w:rsid w:val="00561B72"/>
    <w:rsid w:val="00562C1B"/>
    <w:rsid w:val="00563239"/>
    <w:rsid w:val="005636A7"/>
    <w:rsid w:val="0056416A"/>
    <w:rsid w:val="005646F7"/>
    <w:rsid w:val="00564917"/>
    <w:rsid w:val="005651B5"/>
    <w:rsid w:val="00565AE7"/>
    <w:rsid w:val="00565D70"/>
    <w:rsid w:val="0056673B"/>
    <w:rsid w:val="00566930"/>
    <w:rsid w:val="00566D35"/>
    <w:rsid w:val="005671EA"/>
    <w:rsid w:val="005709E4"/>
    <w:rsid w:val="00570BBB"/>
    <w:rsid w:val="00571CEC"/>
    <w:rsid w:val="00571E6A"/>
    <w:rsid w:val="00572E81"/>
    <w:rsid w:val="005737B9"/>
    <w:rsid w:val="0057495E"/>
    <w:rsid w:val="00574D04"/>
    <w:rsid w:val="00575665"/>
    <w:rsid w:val="00575931"/>
    <w:rsid w:val="00576057"/>
    <w:rsid w:val="00576B75"/>
    <w:rsid w:val="005801D7"/>
    <w:rsid w:val="00580281"/>
    <w:rsid w:val="00581505"/>
    <w:rsid w:val="00581BEC"/>
    <w:rsid w:val="00582977"/>
    <w:rsid w:val="00582A27"/>
    <w:rsid w:val="00583B3D"/>
    <w:rsid w:val="00584249"/>
    <w:rsid w:val="00584375"/>
    <w:rsid w:val="00584EBA"/>
    <w:rsid w:val="00585067"/>
    <w:rsid w:val="005850B9"/>
    <w:rsid w:val="005858F6"/>
    <w:rsid w:val="0058604C"/>
    <w:rsid w:val="0058652A"/>
    <w:rsid w:val="005868D3"/>
    <w:rsid w:val="00586E2F"/>
    <w:rsid w:val="00586E6A"/>
    <w:rsid w:val="005876B4"/>
    <w:rsid w:val="005877C2"/>
    <w:rsid w:val="00590C50"/>
    <w:rsid w:val="0059103F"/>
    <w:rsid w:val="00593423"/>
    <w:rsid w:val="00594B61"/>
    <w:rsid w:val="00595900"/>
    <w:rsid w:val="0059665C"/>
    <w:rsid w:val="005969FD"/>
    <w:rsid w:val="00596AAC"/>
    <w:rsid w:val="005975C7"/>
    <w:rsid w:val="005A0B2C"/>
    <w:rsid w:val="005A1761"/>
    <w:rsid w:val="005A217F"/>
    <w:rsid w:val="005A25F0"/>
    <w:rsid w:val="005A26CD"/>
    <w:rsid w:val="005A2BBC"/>
    <w:rsid w:val="005A3808"/>
    <w:rsid w:val="005A53B2"/>
    <w:rsid w:val="005A5811"/>
    <w:rsid w:val="005A62E2"/>
    <w:rsid w:val="005A74D5"/>
    <w:rsid w:val="005A7FD2"/>
    <w:rsid w:val="005B0572"/>
    <w:rsid w:val="005B075D"/>
    <w:rsid w:val="005B1376"/>
    <w:rsid w:val="005B1A01"/>
    <w:rsid w:val="005B1C55"/>
    <w:rsid w:val="005B1DE9"/>
    <w:rsid w:val="005B2546"/>
    <w:rsid w:val="005B3681"/>
    <w:rsid w:val="005B3CAE"/>
    <w:rsid w:val="005B3FCA"/>
    <w:rsid w:val="005B481A"/>
    <w:rsid w:val="005B4B68"/>
    <w:rsid w:val="005B4E95"/>
    <w:rsid w:val="005B619E"/>
    <w:rsid w:val="005B6215"/>
    <w:rsid w:val="005B6D28"/>
    <w:rsid w:val="005B74B9"/>
    <w:rsid w:val="005B7C45"/>
    <w:rsid w:val="005B7FAF"/>
    <w:rsid w:val="005C04F4"/>
    <w:rsid w:val="005C1314"/>
    <w:rsid w:val="005C14A7"/>
    <w:rsid w:val="005C1811"/>
    <w:rsid w:val="005C2118"/>
    <w:rsid w:val="005C2CE5"/>
    <w:rsid w:val="005C31A3"/>
    <w:rsid w:val="005C3260"/>
    <w:rsid w:val="005C36E1"/>
    <w:rsid w:val="005C4515"/>
    <w:rsid w:val="005C4A8B"/>
    <w:rsid w:val="005C50CC"/>
    <w:rsid w:val="005C5B2E"/>
    <w:rsid w:val="005C7D3D"/>
    <w:rsid w:val="005D073C"/>
    <w:rsid w:val="005D07CC"/>
    <w:rsid w:val="005D08C3"/>
    <w:rsid w:val="005D0AF3"/>
    <w:rsid w:val="005D216E"/>
    <w:rsid w:val="005D2C61"/>
    <w:rsid w:val="005D3309"/>
    <w:rsid w:val="005D343B"/>
    <w:rsid w:val="005D3A13"/>
    <w:rsid w:val="005D4A01"/>
    <w:rsid w:val="005D5165"/>
    <w:rsid w:val="005D6346"/>
    <w:rsid w:val="005D63F4"/>
    <w:rsid w:val="005D67CB"/>
    <w:rsid w:val="005D6A7D"/>
    <w:rsid w:val="005D75B0"/>
    <w:rsid w:val="005E0247"/>
    <w:rsid w:val="005E0AD3"/>
    <w:rsid w:val="005E0D7D"/>
    <w:rsid w:val="005E1657"/>
    <w:rsid w:val="005E2CC7"/>
    <w:rsid w:val="005E2EAC"/>
    <w:rsid w:val="005E3126"/>
    <w:rsid w:val="005E3379"/>
    <w:rsid w:val="005E3A71"/>
    <w:rsid w:val="005E44C0"/>
    <w:rsid w:val="005E535D"/>
    <w:rsid w:val="005E53BC"/>
    <w:rsid w:val="005E5769"/>
    <w:rsid w:val="005E6725"/>
    <w:rsid w:val="005E690F"/>
    <w:rsid w:val="005E7AB8"/>
    <w:rsid w:val="005F02C9"/>
    <w:rsid w:val="005F04F0"/>
    <w:rsid w:val="005F2633"/>
    <w:rsid w:val="005F34A1"/>
    <w:rsid w:val="005F3B7D"/>
    <w:rsid w:val="005F3D69"/>
    <w:rsid w:val="005F4A7C"/>
    <w:rsid w:val="005F57CC"/>
    <w:rsid w:val="005F649D"/>
    <w:rsid w:val="005F68FF"/>
    <w:rsid w:val="005F6FD0"/>
    <w:rsid w:val="005F7549"/>
    <w:rsid w:val="006002BF"/>
    <w:rsid w:val="00600B8E"/>
    <w:rsid w:val="00600EE5"/>
    <w:rsid w:val="00602C1D"/>
    <w:rsid w:val="00603093"/>
    <w:rsid w:val="00603267"/>
    <w:rsid w:val="00603B9B"/>
    <w:rsid w:val="00603EA9"/>
    <w:rsid w:val="00604141"/>
    <w:rsid w:val="006044EB"/>
    <w:rsid w:val="006045F4"/>
    <w:rsid w:val="0060697B"/>
    <w:rsid w:val="00607840"/>
    <w:rsid w:val="00607B8B"/>
    <w:rsid w:val="00607D7F"/>
    <w:rsid w:val="006126F9"/>
    <w:rsid w:val="00612F69"/>
    <w:rsid w:val="00613A51"/>
    <w:rsid w:val="00613B32"/>
    <w:rsid w:val="00613F95"/>
    <w:rsid w:val="00614A7C"/>
    <w:rsid w:val="0061589D"/>
    <w:rsid w:val="00615FEF"/>
    <w:rsid w:val="00616ACC"/>
    <w:rsid w:val="00616F58"/>
    <w:rsid w:val="00616FDC"/>
    <w:rsid w:val="00617580"/>
    <w:rsid w:val="00617F2E"/>
    <w:rsid w:val="00620259"/>
    <w:rsid w:val="00620AF6"/>
    <w:rsid w:val="00620E2D"/>
    <w:rsid w:val="006228B8"/>
    <w:rsid w:val="00622B78"/>
    <w:rsid w:val="00622E0F"/>
    <w:rsid w:val="00623A6B"/>
    <w:rsid w:val="00623F1C"/>
    <w:rsid w:val="00624D79"/>
    <w:rsid w:val="006254F6"/>
    <w:rsid w:val="00625A1E"/>
    <w:rsid w:val="00625E1A"/>
    <w:rsid w:val="006262CD"/>
    <w:rsid w:val="00626E1D"/>
    <w:rsid w:val="0062755A"/>
    <w:rsid w:val="00627E4A"/>
    <w:rsid w:val="00630590"/>
    <w:rsid w:val="00631663"/>
    <w:rsid w:val="00631682"/>
    <w:rsid w:val="00631713"/>
    <w:rsid w:val="0063213B"/>
    <w:rsid w:val="00632593"/>
    <w:rsid w:val="006332E7"/>
    <w:rsid w:val="006342ED"/>
    <w:rsid w:val="00634583"/>
    <w:rsid w:val="0063549B"/>
    <w:rsid w:val="00635679"/>
    <w:rsid w:val="00635CBD"/>
    <w:rsid w:val="006360C8"/>
    <w:rsid w:val="00637663"/>
    <w:rsid w:val="00637DF3"/>
    <w:rsid w:val="006406CF"/>
    <w:rsid w:val="006414BB"/>
    <w:rsid w:val="00642C79"/>
    <w:rsid w:val="00642D46"/>
    <w:rsid w:val="006436AB"/>
    <w:rsid w:val="00644328"/>
    <w:rsid w:val="00644455"/>
    <w:rsid w:val="006456C7"/>
    <w:rsid w:val="00646399"/>
    <w:rsid w:val="006465A8"/>
    <w:rsid w:val="00646776"/>
    <w:rsid w:val="006473EE"/>
    <w:rsid w:val="00647958"/>
    <w:rsid w:val="0064798B"/>
    <w:rsid w:val="00650719"/>
    <w:rsid w:val="00651F61"/>
    <w:rsid w:val="00652466"/>
    <w:rsid w:val="006550DA"/>
    <w:rsid w:val="00655849"/>
    <w:rsid w:val="00655877"/>
    <w:rsid w:val="00655DE7"/>
    <w:rsid w:val="0065638C"/>
    <w:rsid w:val="00657614"/>
    <w:rsid w:val="00657D0E"/>
    <w:rsid w:val="00660360"/>
    <w:rsid w:val="006611CE"/>
    <w:rsid w:val="00661898"/>
    <w:rsid w:val="00662A08"/>
    <w:rsid w:val="00663351"/>
    <w:rsid w:val="00663602"/>
    <w:rsid w:val="006644BE"/>
    <w:rsid w:val="0066485E"/>
    <w:rsid w:val="00664A36"/>
    <w:rsid w:val="006656F7"/>
    <w:rsid w:val="00665B19"/>
    <w:rsid w:val="00665E76"/>
    <w:rsid w:val="00665E9C"/>
    <w:rsid w:val="00666F4B"/>
    <w:rsid w:val="00667427"/>
    <w:rsid w:val="00667496"/>
    <w:rsid w:val="00670054"/>
    <w:rsid w:val="006720B9"/>
    <w:rsid w:val="00672BAE"/>
    <w:rsid w:val="0067301A"/>
    <w:rsid w:val="00673041"/>
    <w:rsid w:val="00673DC3"/>
    <w:rsid w:val="00673DF1"/>
    <w:rsid w:val="00674B51"/>
    <w:rsid w:val="006756A5"/>
    <w:rsid w:val="00675EE7"/>
    <w:rsid w:val="006765A8"/>
    <w:rsid w:val="00676AEE"/>
    <w:rsid w:val="006803AB"/>
    <w:rsid w:val="00680D0D"/>
    <w:rsid w:val="00681A13"/>
    <w:rsid w:val="006820ED"/>
    <w:rsid w:val="0068340E"/>
    <w:rsid w:val="00684BCB"/>
    <w:rsid w:val="00684D45"/>
    <w:rsid w:val="00685485"/>
    <w:rsid w:val="00685DAD"/>
    <w:rsid w:val="00686397"/>
    <w:rsid w:val="006866CB"/>
    <w:rsid w:val="00686D1B"/>
    <w:rsid w:val="006874EB"/>
    <w:rsid w:val="0068770A"/>
    <w:rsid w:val="006879F7"/>
    <w:rsid w:val="00687A2F"/>
    <w:rsid w:val="00690182"/>
    <w:rsid w:val="006909CC"/>
    <w:rsid w:val="00691410"/>
    <w:rsid w:val="00692A02"/>
    <w:rsid w:val="006934C5"/>
    <w:rsid w:val="00693EB6"/>
    <w:rsid w:val="00694295"/>
    <w:rsid w:val="0069438C"/>
    <w:rsid w:val="0069460E"/>
    <w:rsid w:val="00694AB3"/>
    <w:rsid w:val="00697C1B"/>
    <w:rsid w:val="006A12C5"/>
    <w:rsid w:val="006A2CFF"/>
    <w:rsid w:val="006A359E"/>
    <w:rsid w:val="006A3DFA"/>
    <w:rsid w:val="006A4E52"/>
    <w:rsid w:val="006A5DA2"/>
    <w:rsid w:val="006A5F2A"/>
    <w:rsid w:val="006A639E"/>
    <w:rsid w:val="006A6978"/>
    <w:rsid w:val="006A735C"/>
    <w:rsid w:val="006A79A1"/>
    <w:rsid w:val="006B0231"/>
    <w:rsid w:val="006B0540"/>
    <w:rsid w:val="006B08B5"/>
    <w:rsid w:val="006B1ADB"/>
    <w:rsid w:val="006B1E95"/>
    <w:rsid w:val="006B2A71"/>
    <w:rsid w:val="006B3AED"/>
    <w:rsid w:val="006B3CCA"/>
    <w:rsid w:val="006B3D35"/>
    <w:rsid w:val="006B3EF3"/>
    <w:rsid w:val="006B41BD"/>
    <w:rsid w:val="006B4956"/>
    <w:rsid w:val="006B4FFC"/>
    <w:rsid w:val="006B5468"/>
    <w:rsid w:val="006B5A15"/>
    <w:rsid w:val="006B5B9D"/>
    <w:rsid w:val="006B61D4"/>
    <w:rsid w:val="006B6F24"/>
    <w:rsid w:val="006B75F7"/>
    <w:rsid w:val="006C08A6"/>
    <w:rsid w:val="006C0EFB"/>
    <w:rsid w:val="006C1F9D"/>
    <w:rsid w:val="006C2038"/>
    <w:rsid w:val="006C27AF"/>
    <w:rsid w:val="006C29D3"/>
    <w:rsid w:val="006C2BBB"/>
    <w:rsid w:val="006C2CFE"/>
    <w:rsid w:val="006C30BE"/>
    <w:rsid w:val="006C372B"/>
    <w:rsid w:val="006C37DB"/>
    <w:rsid w:val="006C3833"/>
    <w:rsid w:val="006C4383"/>
    <w:rsid w:val="006C4B86"/>
    <w:rsid w:val="006C4D38"/>
    <w:rsid w:val="006C75CB"/>
    <w:rsid w:val="006C7F1C"/>
    <w:rsid w:val="006D03D9"/>
    <w:rsid w:val="006D0F74"/>
    <w:rsid w:val="006D10C6"/>
    <w:rsid w:val="006D2038"/>
    <w:rsid w:val="006D2746"/>
    <w:rsid w:val="006D32A3"/>
    <w:rsid w:val="006D4BA7"/>
    <w:rsid w:val="006D4D78"/>
    <w:rsid w:val="006D5C29"/>
    <w:rsid w:val="006D602E"/>
    <w:rsid w:val="006D6060"/>
    <w:rsid w:val="006D7CF7"/>
    <w:rsid w:val="006E0505"/>
    <w:rsid w:val="006E12E7"/>
    <w:rsid w:val="006E176B"/>
    <w:rsid w:val="006E2562"/>
    <w:rsid w:val="006E2794"/>
    <w:rsid w:val="006E2BF2"/>
    <w:rsid w:val="006E357B"/>
    <w:rsid w:val="006E3BBE"/>
    <w:rsid w:val="006E58BD"/>
    <w:rsid w:val="006E5AED"/>
    <w:rsid w:val="006E69ED"/>
    <w:rsid w:val="006E69F4"/>
    <w:rsid w:val="006E6C6F"/>
    <w:rsid w:val="006E7537"/>
    <w:rsid w:val="006E7EFD"/>
    <w:rsid w:val="006F0CCC"/>
    <w:rsid w:val="006F25F7"/>
    <w:rsid w:val="006F27B8"/>
    <w:rsid w:val="006F3177"/>
    <w:rsid w:val="006F319E"/>
    <w:rsid w:val="006F331F"/>
    <w:rsid w:val="006F377F"/>
    <w:rsid w:val="006F3C50"/>
    <w:rsid w:val="006F40D9"/>
    <w:rsid w:val="006F4244"/>
    <w:rsid w:val="006F4B29"/>
    <w:rsid w:val="006F4D4D"/>
    <w:rsid w:val="006F678E"/>
    <w:rsid w:val="006F698A"/>
    <w:rsid w:val="006F69E8"/>
    <w:rsid w:val="006F7034"/>
    <w:rsid w:val="006F78FA"/>
    <w:rsid w:val="006F7CCE"/>
    <w:rsid w:val="007001A1"/>
    <w:rsid w:val="00700A74"/>
    <w:rsid w:val="00700DB5"/>
    <w:rsid w:val="00700F0C"/>
    <w:rsid w:val="00701693"/>
    <w:rsid w:val="0070209E"/>
    <w:rsid w:val="007028B2"/>
    <w:rsid w:val="00703A44"/>
    <w:rsid w:val="0070413B"/>
    <w:rsid w:val="007046B0"/>
    <w:rsid w:val="007049F2"/>
    <w:rsid w:val="00705170"/>
    <w:rsid w:val="007054BE"/>
    <w:rsid w:val="007057B6"/>
    <w:rsid w:val="00705D55"/>
    <w:rsid w:val="00705FE7"/>
    <w:rsid w:val="007061A5"/>
    <w:rsid w:val="00706F84"/>
    <w:rsid w:val="00710D43"/>
    <w:rsid w:val="00710E70"/>
    <w:rsid w:val="00711827"/>
    <w:rsid w:val="00711B87"/>
    <w:rsid w:val="00711EFC"/>
    <w:rsid w:val="00712029"/>
    <w:rsid w:val="00712AD1"/>
    <w:rsid w:val="00713326"/>
    <w:rsid w:val="0071332F"/>
    <w:rsid w:val="00713F43"/>
    <w:rsid w:val="0071477A"/>
    <w:rsid w:val="00714FF4"/>
    <w:rsid w:val="00717560"/>
    <w:rsid w:val="0071781B"/>
    <w:rsid w:val="007203B1"/>
    <w:rsid w:val="007207C3"/>
    <w:rsid w:val="00720927"/>
    <w:rsid w:val="00720A15"/>
    <w:rsid w:val="00720BF5"/>
    <w:rsid w:val="0072111E"/>
    <w:rsid w:val="007212DC"/>
    <w:rsid w:val="00721730"/>
    <w:rsid w:val="0072173E"/>
    <w:rsid w:val="00722203"/>
    <w:rsid w:val="00722213"/>
    <w:rsid w:val="00722DED"/>
    <w:rsid w:val="00722E54"/>
    <w:rsid w:val="00723287"/>
    <w:rsid w:val="007238F9"/>
    <w:rsid w:val="0072405E"/>
    <w:rsid w:val="007243C9"/>
    <w:rsid w:val="00724511"/>
    <w:rsid w:val="00724820"/>
    <w:rsid w:val="007250A3"/>
    <w:rsid w:val="00726215"/>
    <w:rsid w:val="00726267"/>
    <w:rsid w:val="007269A3"/>
    <w:rsid w:val="00726A74"/>
    <w:rsid w:val="0072707D"/>
    <w:rsid w:val="0072784E"/>
    <w:rsid w:val="00727A56"/>
    <w:rsid w:val="007303F1"/>
    <w:rsid w:val="007306B4"/>
    <w:rsid w:val="0073103C"/>
    <w:rsid w:val="00731AE7"/>
    <w:rsid w:val="00731C29"/>
    <w:rsid w:val="007329FA"/>
    <w:rsid w:val="0073327F"/>
    <w:rsid w:val="0073328F"/>
    <w:rsid w:val="00733299"/>
    <w:rsid w:val="00733AB3"/>
    <w:rsid w:val="00733BA2"/>
    <w:rsid w:val="00734C3C"/>
    <w:rsid w:val="00736527"/>
    <w:rsid w:val="007366A2"/>
    <w:rsid w:val="00740943"/>
    <w:rsid w:val="007409E1"/>
    <w:rsid w:val="00741A39"/>
    <w:rsid w:val="00742664"/>
    <w:rsid w:val="00742D4D"/>
    <w:rsid w:val="00743F8C"/>
    <w:rsid w:val="0074631A"/>
    <w:rsid w:val="00746B4D"/>
    <w:rsid w:val="00746EE2"/>
    <w:rsid w:val="00747597"/>
    <w:rsid w:val="00750C6F"/>
    <w:rsid w:val="00751376"/>
    <w:rsid w:val="007514FC"/>
    <w:rsid w:val="007516E5"/>
    <w:rsid w:val="00752B0D"/>
    <w:rsid w:val="00752F1C"/>
    <w:rsid w:val="0075356E"/>
    <w:rsid w:val="00755152"/>
    <w:rsid w:val="007553DF"/>
    <w:rsid w:val="007557F7"/>
    <w:rsid w:val="00755B59"/>
    <w:rsid w:val="00755D37"/>
    <w:rsid w:val="00755F79"/>
    <w:rsid w:val="0075777C"/>
    <w:rsid w:val="00757871"/>
    <w:rsid w:val="007607A2"/>
    <w:rsid w:val="0076143B"/>
    <w:rsid w:val="00762C4A"/>
    <w:rsid w:val="007631DE"/>
    <w:rsid w:val="00763257"/>
    <w:rsid w:val="00763799"/>
    <w:rsid w:val="0076388E"/>
    <w:rsid w:val="007639B1"/>
    <w:rsid w:val="0076427F"/>
    <w:rsid w:val="00765474"/>
    <w:rsid w:val="007655EB"/>
    <w:rsid w:val="00765655"/>
    <w:rsid w:val="007675B5"/>
    <w:rsid w:val="00767D5B"/>
    <w:rsid w:val="00770915"/>
    <w:rsid w:val="007710BC"/>
    <w:rsid w:val="0077126A"/>
    <w:rsid w:val="00771358"/>
    <w:rsid w:val="0077136E"/>
    <w:rsid w:val="00771B9B"/>
    <w:rsid w:val="00773152"/>
    <w:rsid w:val="007743DF"/>
    <w:rsid w:val="0077465D"/>
    <w:rsid w:val="00774A09"/>
    <w:rsid w:val="00774BDF"/>
    <w:rsid w:val="0077547A"/>
    <w:rsid w:val="00775B50"/>
    <w:rsid w:val="0077736D"/>
    <w:rsid w:val="00777CA5"/>
    <w:rsid w:val="00780877"/>
    <w:rsid w:val="00782400"/>
    <w:rsid w:val="00782D73"/>
    <w:rsid w:val="007839B1"/>
    <w:rsid w:val="00783E65"/>
    <w:rsid w:val="007842C4"/>
    <w:rsid w:val="00784A33"/>
    <w:rsid w:val="00785B36"/>
    <w:rsid w:val="00786590"/>
    <w:rsid w:val="00786873"/>
    <w:rsid w:val="00786945"/>
    <w:rsid w:val="00786AAF"/>
    <w:rsid w:val="00786CBF"/>
    <w:rsid w:val="00786CE8"/>
    <w:rsid w:val="00790369"/>
    <w:rsid w:val="007912BE"/>
    <w:rsid w:val="00791B6B"/>
    <w:rsid w:val="007924AF"/>
    <w:rsid w:val="007925C4"/>
    <w:rsid w:val="0079348A"/>
    <w:rsid w:val="00793B23"/>
    <w:rsid w:val="00794C6C"/>
    <w:rsid w:val="00795D59"/>
    <w:rsid w:val="00797678"/>
    <w:rsid w:val="00797751"/>
    <w:rsid w:val="007A0258"/>
    <w:rsid w:val="007A133E"/>
    <w:rsid w:val="007A14C2"/>
    <w:rsid w:val="007A14F4"/>
    <w:rsid w:val="007A20C8"/>
    <w:rsid w:val="007A3DB9"/>
    <w:rsid w:val="007A4725"/>
    <w:rsid w:val="007A4F28"/>
    <w:rsid w:val="007A5C29"/>
    <w:rsid w:val="007A7186"/>
    <w:rsid w:val="007A72FD"/>
    <w:rsid w:val="007A7A6D"/>
    <w:rsid w:val="007B077C"/>
    <w:rsid w:val="007B0B6C"/>
    <w:rsid w:val="007B0CEF"/>
    <w:rsid w:val="007B0E39"/>
    <w:rsid w:val="007B0E7A"/>
    <w:rsid w:val="007B0FAA"/>
    <w:rsid w:val="007B384E"/>
    <w:rsid w:val="007B45C2"/>
    <w:rsid w:val="007B468F"/>
    <w:rsid w:val="007B48EF"/>
    <w:rsid w:val="007B56DD"/>
    <w:rsid w:val="007B5851"/>
    <w:rsid w:val="007B5928"/>
    <w:rsid w:val="007B61C8"/>
    <w:rsid w:val="007B63E2"/>
    <w:rsid w:val="007B6D9B"/>
    <w:rsid w:val="007B7334"/>
    <w:rsid w:val="007B73FD"/>
    <w:rsid w:val="007B779A"/>
    <w:rsid w:val="007B7AFD"/>
    <w:rsid w:val="007B7C85"/>
    <w:rsid w:val="007C0841"/>
    <w:rsid w:val="007C09A9"/>
    <w:rsid w:val="007C103E"/>
    <w:rsid w:val="007C1233"/>
    <w:rsid w:val="007C1830"/>
    <w:rsid w:val="007C1C3F"/>
    <w:rsid w:val="007C2717"/>
    <w:rsid w:val="007C3097"/>
    <w:rsid w:val="007C3A39"/>
    <w:rsid w:val="007C3E3C"/>
    <w:rsid w:val="007C4125"/>
    <w:rsid w:val="007C42B5"/>
    <w:rsid w:val="007C48DB"/>
    <w:rsid w:val="007C4A4D"/>
    <w:rsid w:val="007C5CCE"/>
    <w:rsid w:val="007C6306"/>
    <w:rsid w:val="007C6547"/>
    <w:rsid w:val="007C729E"/>
    <w:rsid w:val="007C7C51"/>
    <w:rsid w:val="007C7DFA"/>
    <w:rsid w:val="007D140D"/>
    <w:rsid w:val="007D162B"/>
    <w:rsid w:val="007D1C0D"/>
    <w:rsid w:val="007D2A62"/>
    <w:rsid w:val="007D457D"/>
    <w:rsid w:val="007D59C8"/>
    <w:rsid w:val="007D74EE"/>
    <w:rsid w:val="007D7526"/>
    <w:rsid w:val="007D7662"/>
    <w:rsid w:val="007D7FD6"/>
    <w:rsid w:val="007E0582"/>
    <w:rsid w:val="007E0EA0"/>
    <w:rsid w:val="007E240F"/>
    <w:rsid w:val="007E33F4"/>
    <w:rsid w:val="007E458E"/>
    <w:rsid w:val="007E5487"/>
    <w:rsid w:val="007E57F1"/>
    <w:rsid w:val="007E59C6"/>
    <w:rsid w:val="007E59F1"/>
    <w:rsid w:val="007E5AB2"/>
    <w:rsid w:val="007E6210"/>
    <w:rsid w:val="007E6F57"/>
    <w:rsid w:val="007E7E80"/>
    <w:rsid w:val="007F0776"/>
    <w:rsid w:val="007F07DE"/>
    <w:rsid w:val="007F11EB"/>
    <w:rsid w:val="007F149C"/>
    <w:rsid w:val="007F18E1"/>
    <w:rsid w:val="007F2A38"/>
    <w:rsid w:val="007F2A91"/>
    <w:rsid w:val="007F38DF"/>
    <w:rsid w:val="007F3E6F"/>
    <w:rsid w:val="007F41FD"/>
    <w:rsid w:val="007F4A4B"/>
    <w:rsid w:val="007F4A92"/>
    <w:rsid w:val="007F4AED"/>
    <w:rsid w:val="007F531F"/>
    <w:rsid w:val="007F5AF0"/>
    <w:rsid w:val="007F6266"/>
    <w:rsid w:val="007F6BFC"/>
    <w:rsid w:val="008019EF"/>
    <w:rsid w:val="00802D71"/>
    <w:rsid w:val="00802FDF"/>
    <w:rsid w:val="00803011"/>
    <w:rsid w:val="00803827"/>
    <w:rsid w:val="00803E91"/>
    <w:rsid w:val="00804302"/>
    <w:rsid w:val="00804D2B"/>
    <w:rsid w:val="00805397"/>
    <w:rsid w:val="008064CC"/>
    <w:rsid w:val="00807E4A"/>
    <w:rsid w:val="008100CC"/>
    <w:rsid w:val="00810D25"/>
    <w:rsid w:val="008114D8"/>
    <w:rsid w:val="00812140"/>
    <w:rsid w:val="008121AA"/>
    <w:rsid w:val="00812691"/>
    <w:rsid w:val="00812AEF"/>
    <w:rsid w:val="008132BD"/>
    <w:rsid w:val="00814529"/>
    <w:rsid w:val="00814D5A"/>
    <w:rsid w:val="008153C0"/>
    <w:rsid w:val="008155BE"/>
    <w:rsid w:val="00816306"/>
    <w:rsid w:val="008164C3"/>
    <w:rsid w:val="00816710"/>
    <w:rsid w:val="008177BE"/>
    <w:rsid w:val="0082008C"/>
    <w:rsid w:val="00820BD0"/>
    <w:rsid w:val="00820FD5"/>
    <w:rsid w:val="008217FC"/>
    <w:rsid w:val="00823CF9"/>
    <w:rsid w:val="00824753"/>
    <w:rsid w:val="00825B22"/>
    <w:rsid w:val="008261FF"/>
    <w:rsid w:val="008263E0"/>
    <w:rsid w:val="0082710C"/>
    <w:rsid w:val="008273F4"/>
    <w:rsid w:val="0083015F"/>
    <w:rsid w:val="008310C5"/>
    <w:rsid w:val="008318C1"/>
    <w:rsid w:val="00832E4B"/>
    <w:rsid w:val="008336DA"/>
    <w:rsid w:val="008338D2"/>
    <w:rsid w:val="00834483"/>
    <w:rsid w:val="008352AF"/>
    <w:rsid w:val="00836280"/>
    <w:rsid w:val="0083642B"/>
    <w:rsid w:val="00836856"/>
    <w:rsid w:val="00837000"/>
    <w:rsid w:val="00837ABD"/>
    <w:rsid w:val="008403F2"/>
    <w:rsid w:val="008407E4"/>
    <w:rsid w:val="00840843"/>
    <w:rsid w:val="00841C29"/>
    <w:rsid w:val="00841E8A"/>
    <w:rsid w:val="00841F4D"/>
    <w:rsid w:val="00842C62"/>
    <w:rsid w:val="00843893"/>
    <w:rsid w:val="008441DE"/>
    <w:rsid w:val="008442C7"/>
    <w:rsid w:val="0084444F"/>
    <w:rsid w:val="008445E4"/>
    <w:rsid w:val="008447D6"/>
    <w:rsid w:val="0084500C"/>
    <w:rsid w:val="008454AD"/>
    <w:rsid w:val="008464EF"/>
    <w:rsid w:val="0084657B"/>
    <w:rsid w:val="0084662E"/>
    <w:rsid w:val="00847102"/>
    <w:rsid w:val="00847890"/>
    <w:rsid w:val="0084798A"/>
    <w:rsid w:val="008503A4"/>
    <w:rsid w:val="00850418"/>
    <w:rsid w:val="00851192"/>
    <w:rsid w:val="008518B3"/>
    <w:rsid w:val="008520EE"/>
    <w:rsid w:val="008523EE"/>
    <w:rsid w:val="00852698"/>
    <w:rsid w:val="00852970"/>
    <w:rsid w:val="0085326C"/>
    <w:rsid w:val="00853859"/>
    <w:rsid w:val="00853C0B"/>
    <w:rsid w:val="00853D55"/>
    <w:rsid w:val="00854394"/>
    <w:rsid w:val="00856122"/>
    <w:rsid w:val="008563A6"/>
    <w:rsid w:val="00856865"/>
    <w:rsid w:val="00856F30"/>
    <w:rsid w:val="0085799E"/>
    <w:rsid w:val="00857B9A"/>
    <w:rsid w:val="008601A4"/>
    <w:rsid w:val="0086138B"/>
    <w:rsid w:val="00862B15"/>
    <w:rsid w:val="008651E2"/>
    <w:rsid w:val="008656B1"/>
    <w:rsid w:val="00865F99"/>
    <w:rsid w:val="008664EA"/>
    <w:rsid w:val="0086707A"/>
    <w:rsid w:val="0086760A"/>
    <w:rsid w:val="00871656"/>
    <w:rsid w:val="0087480D"/>
    <w:rsid w:val="00874AB3"/>
    <w:rsid w:val="008756D2"/>
    <w:rsid w:val="00875A70"/>
    <w:rsid w:val="00876937"/>
    <w:rsid w:val="00876C47"/>
    <w:rsid w:val="00876D7E"/>
    <w:rsid w:val="0087727E"/>
    <w:rsid w:val="0087797B"/>
    <w:rsid w:val="00880486"/>
    <w:rsid w:val="008804E3"/>
    <w:rsid w:val="00881593"/>
    <w:rsid w:val="008815E1"/>
    <w:rsid w:val="0088231D"/>
    <w:rsid w:val="00882540"/>
    <w:rsid w:val="00882EEA"/>
    <w:rsid w:val="00883042"/>
    <w:rsid w:val="0088349A"/>
    <w:rsid w:val="00883878"/>
    <w:rsid w:val="0088396B"/>
    <w:rsid w:val="00883D65"/>
    <w:rsid w:val="0088467D"/>
    <w:rsid w:val="00884B6F"/>
    <w:rsid w:val="00884FDB"/>
    <w:rsid w:val="008861F9"/>
    <w:rsid w:val="0088689D"/>
    <w:rsid w:val="00886CD5"/>
    <w:rsid w:val="0088707E"/>
    <w:rsid w:val="0088710C"/>
    <w:rsid w:val="008873B7"/>
    <w:rsid w:val="008873BB"/>
    <w:rsid w:val="008873E8"/>
    <w:rsid w:val="008902C6"/>
    <w:rsid w:val="00890465"/>
    <w:rsid w:val="0089192D"/>
    <w:rsid w:val="00891C88"/>
    <w:rsid w:val="00893132"/>
    <w:rsid w:val="0089347F"/>
    <w:rsid w:val="0089479B"/>
    <w:rsid w:val="008951DC"/>
    <w:rsid w:val="00895680"/>
    <w:rsid w:val="00895908"/>
    <w:rsid w:val="00896A61"/>
    <w:rsid w:val="00896D58"/>
    <w:rsid w:val="008970FD"/>
    <w:rsid w:val="008978DF"/>
    <w:rsid w:val="00897A58"/>
    <w:rsid w:val="00897B58"/>
    <w:rsid w:val="008A086D"/>
    <w:rsid w:val="008A0A04"/>
    <w:rsid w:val="008A10EB"/>
    <w:rsid w:val="008A187C"/>
    <w:rsid w:val="008A1A01"/>
    <w:rsid w:val="008A1BF6"/>
    <w:rsid w:val="008A1E9C"/>
    <w:rsid w:val="008A2218"/>
    <w:rsid w:val="008A24A6"/>
    <w:rsid w:val="008A2D49"/>
    <w:rsid w:val="008A2E71"/>
    <w:rsid w:val="008A3CDB"/>
    <w:rsid w:val="008A6569"/>
    <w:rsid w:val="008A798B"/>
    <w:rsid w:val="008A7FD8"/>
    <w:rsid w:val="008B0281"/>
    <w:rsid w:val="008B03C2"/>
    <w:rsid w:val="008B0C18"/>
    <w:rsid w:val="008B0F37"/>
    <w:rsid w:val="008B112D"/>
    <w:rsid w:val="008B175F"/>
    <w:rsid w:val="008B2617"/>
    <w:rsid w:val="008B2F4D"/>
    <w:rsid w:val="008B3448"/>
    <w:rsid w:val="008B36CB"/>
    <w:rsid w:val="008B3FCB"/>
    <w:rsid w:val="008B40DC"/>
    <w:rsid w:val="008B4987"/>
    <w:rsid w:val="008B5866"/>
    <w:rsid w:val="008B58A9"/>
    <w:rsid w:val="008B6178"/>
    <w:rsid w:val="008B68CD"/>
    <w:rsid w:val="008B68D1"/>
    <w:rsid w:val="008B69C7"/>
    <w:rsid w:val="008B6B25"/>
    <w:rsid w:val="008B6E95"/>
    <w:rsid w:val="008C10C4"/>
    <w:rsid w:val="008C12C6"/>
    <w:rsid w:val="008C1DB4"/>
    <w:rsid w:val="008C3061"/>
    <w:rsid w:val="008C3245"/>
    <w:rsid w:val="008C4BB2"/>
    <w:rsid w:val="008C4D9B"/>
    <w:rsid w:val="008C531A"/>
    <w:rsid w:val="008C5412"/>
    <w:rsid w:val="008C5631"/>
    <w:rsid w:val="008C5FFC"/>
    <w:rsid w:val="008C61F3"/>
    <w:rsid w:val="008C6739"/>
    <w:rsid w:val="008C67A4"/>
    <w:rsid w:val="008C75BA"/>
    <w:rsid w:val="008C7D23"/>
    <w:rsid w:val="008D0606"/>
    <w:rsid w:val="008D0AF1"/>
    <w:rsid w:val="008D0D45"/>
    <w:rsid w:val="008D0E75"/>
    <w:rsid w:val="008D113E"/>
    <w:rsid w:val="008D21A7"/>
    <w:rsid w:val="008D239E"/>
    <w:rsid w:val="008D27AC"/>
    <w:rsid w:val="008D3083"/>
    <w:rsid w:val="008D3E2F"/>
    <w:rsid w:val="008D4D3A"/>
    <w:rsid w:val="008D5663"/>
    <w:rsid w:val="008D79F0"/>
    <w:rsid w:val="008E02AE"/>
    <w:rsid w:val="008E0A85"/>
    <w:rsid w:val="008E18B6"/>
    <w:rsid w:val="008E1CAB"/>
    <w:rsid w:val="008E1FB1"/>
    <w:rsid w:val="008E2870"/>
    <w:rsid w:val="008E3BE2"/>
    <w:rsid w:val="008E670E"/>
    <w:rsid w:val="008E6FFE"/>
    <w:rsid w:val="008E7468"/>
    <w:rsid w:val="008E74CE"/>
    <w:rsid w:val="008E7698"/>
    <w:rsid w:val="008E7930"/>
    <w:rsid w:val="008E7C00"/>
    <w:rsid w:val="008E7CCA"/>
    <w:rsid w:val="008F0EF2"/>
    <w:rsid w:val="008F1431"/>
    <w:rsid w:val="008F16B9"/>
    <w:rsid w:val="008F1CFD"/>
    <w:rsid w:val="008F1FCD"/>
    <w:rsid w:val="008F216B"/>
    <w:rsid w:val="008F254E"/>
    <w:rsid w:val="008F27C6"/>
    <w:rsid w:val="008F38F7"/>
    <w:rsid w:val="008F3C6A"/>
    <w:rsid w:val="008F44A4"/>
    <w:rsid w:val="008F4904"/>
    <w:rsid w:val="008F55DD"/>
    <w:rsid w:val="008F5AFE"/>
    <w:rsid w:val="008F5DBD"/>
    <w:rsid w:val="008F6552"/>
    <w:rsid w:val="008F655F"/>
    <w:rsid w:val="008F65D9"/>
    <w:rsid w:val="008F734E"/>
    <w:rsid w:val="008F78B6"/>
    <w:rsid w:val="00900191"/>
    <w:rsid w:val="009008AF"/>
    <w:rsid w:val="00900C6A"/>
    <w:rsid w:val="00900CDA"/>
    <w:rsid w:val="009014ED"/>
    <w:rsid w:val="00901DE6"/>
    <w:rsid w:val="0090251B"/>
    <w:rsid w:val="00902D5F"/>
    <w:rsid w:val="00902ED7"/>
    <w:rsid w:val="0090379D"/>
    <w:rsid w:val="00904A9D"/>
    <w:rsid w:val="00904AF1"/>
    <w:rsid w:val="00904CF2"/>
    <w:rsid w:val="00905511"/>
    <w:rsid w:val="00905630"/>
    <w:rsid w:val="0090574C"/>
    <w:rsid w:val="00905B9D"/>
    <w:rsid w:val="00905C2E"/>
    <w:rsid w:val="00905DCB"/>
    <w:rsid w:val="00906BDF"/>
    <w:rsid w:val="00906C00"/>
    <w:rsid w:val="00906C7C"/>
    <w:rsid w:val="0090765B"/>
    <w:rsid w:val="0091000C"/>
    <w:rsid w:val="00910134"/>
    <w:rsid w:val="00910C3D"/>
    <w:rsid w:val="00911300"/>
    <w:rsid w:val="009123E1"/>
    <w:rsid w:val="0091275C"/>
    <w:rsid w:val="00912F1D"/>
    <w:rsid w:val="009134A8"/>
    <w:rsid w:val="00913AEA"/>
    <w:rsid w:val="0091400D"/>
    <w:rsid w:val="00915393"/>
    <w:rsid w:val="00915CC8"/>
    <w:rsid w:val="009163FE"/>
    <w:rsid w:val="0091667F"/>
    <w:rsid w:val="00916B89"/>
    <w:rsid w:val="00916E7A"/>
    <w:rsid w:val="009173C2"/>
    <w:rsid w:val="00920A51"/>
    <w:rsid w:val="00920AA1"/>
    <w:rsid w:val="00921346"/>
    <w:rsid w:val="0092191F"/>
    <w:rsid w:val="009219EF"/>
    <w:rsid w:val="00922618"/>
    <w:rsid w:val="009229F0"/>
    <w:rsid w:val="00922A36"/>
    <w:rsid w:val="00923649"/>
    <w:rsid w:val="009236E9"/>
    <w:rsid w:val="009242FA"/>
    <w:rsid w:val="00924385"/>
    <w:rsid w:val="00925122"/>
    <w:rsid w:val="0092545E"/>
    <w:rsid w:val="00925D34"/>
    <w:rsid w:val="00925DA8"/>
    <w:rsid w:val="00926157"/>
    <w:rsid w:val="0092691F"/>
    <w:rsid w:val="00926AD6"/>
    <w:rsid w:val="00926CF2"/>
    <w:rsid w:val="00927019"/>
    <w:rsid w:val="009271DC"/>
    <w:rsid w:val="00927411"/>
    <w:rsid w:val="00927765"/>
    <w:rsid w:val="00930577"/>
    <w:rsid w:val="00930D77"/>
    <w:rsid w:val="0093148E"/>
    <w:rsid w:val="0093155A"/>
    <w:rsid w:val="009315D3"/>
    <w:rsid w:val="0093167B"/>
    <w:rsid w:val="00932576"/>
    <w:rsid w:val="00932B06"/>
    <w:rsid w:val="00932D43"/>
    <w:rsid w:val="009331D9"/>
    <w:rsid w:val="009342E8"/>
    <w:rsid w:val="0093465C"/>
    <w:rsid w:val="009350F6"/>
    <w:rsid w:val="009371CE"/>
    <w:rsid w:val="0094013E"/>
    <w:rsid w:val="00941144"/>
    <w:rsid w:val="00941864"/>
    <w:rsid w:val="00941CFF"/>
    <w:rsid w:val="009425E0"/>
    <w:rsid w:val="00942E4A"/>
    <w:rsid w:val="00943CAE"/>
    <w:rsid w:val="00943DF2"/>
    <w:rsid w:val="0094428E"/>
    <w:rsid w:val="0094458A"/>
    <w:rsid w:val="0094474B"/>
    <w:rsid w:val="00944B4A"/>
    <w:rsid w:val="00944CFF"/>
    <w:rsid w:val="0094528E"/>
    <w:rsid w:val="009454A7"/>
    <w:rsid w:val="0094556A"/>
    <w:rsid w:val="00945618"/>
    <w:rsid w:val="0094563C"/>
    <w:rsid w:val="00946E1F"/>
    <w:rsid w:val="00947928"/>
    <w:rsid w:val="00947F78"/>
    <w:rsid w:val="00950386"/>
    <w:rsid w:val="00950A1F"/>
    <w:rsid w:val="009519F9"/>
    <w:rsid w:val="00951AC0"/>
    <w:rsid w:val="00951D9B"/>
    <w:rsid w:val="00951E22"/>
    <w:rsid w:val="009529C7"/>
    <w:rsid w:val="00953C66"/>
    <w:rsid w:val="00954D5C"/>
    <w:rsid w:val="0095565C"/>
    <w:rsid w:val="00955900"/>
    <w:rsid w:val="00955C00"/>
    <w:rsid w:val="00956405"/>
    <w:rsid w:val="00956444"/>
    <w:rsid w:val="00956816"/>
    <w:rsid w:val="00956F5F"/>
    <w:rsid w:val="009570B5"/>
    <w:rsid w:val="00957447"/>
    <w:rsid w:val="0095771E"/>
    <w:rsid w:val="00957EE7"/>
    <w:rsid w:val="009606B6"/>
    <w:rsid w:val="0096130E"/>
    <w:rsid w:val="009616D7"/>
    <w:rsid w:val="00961ABB"/>
    <w:rsid w:val="009626B6"/>
    <w:rsid w:val="009626CC"/>
    <w:rsid w:val="00962A18"/>
    <w:rsid w:val="00962C63"/>
    <w:rsid w:val="00962E64"/>
    <w:rsid w:val="00963D08"/>
    <w:rsid w:val="00963DD6"/>
    <w:rsid w:val="0096438D"/>
    <w:rsid w:val="009645D6"/>
    <w:rsid w:val="00964B6F"/>
    <w:rsid w:val="0096510C"/>
    <w:rsid w:val="00965442"/>
    <w:rsid w:val="00965A46"/>
    <w:rsid w:val="00965AD8"/>
    <w:rsid w:val="00965CC7"/>
    <w:rsid w:val="00965E82"/>
    <w:rsid w:val="00966096"/>
    <w:rsid w:val="00966FA2"/>
    <w:rsid w:val="00970056"/>
    <w:rsid w:val="00971137"/>
    <w:rsid w:val="0097113F"/>
    <w:rsid w:val="00971334"/>
    <w:rsid w:val="0097230D"/>
    <w:rsid w:val="009723A9"/>
    <w:rsid w:val="0097258D"/>
    <w:rsid w:val="00973035"/>
    <w:rsid w:val="00974E9A"/>
    <w:rsid w:val="00975108"/>
    <w:rsid w:val="00975127"/>
    <w:rsid w:val="00976370"/>
    <w:rsid w:val="00976920"/>
    <w:rsid w:val="0097711B"/>
    <w:rsid w:val="00977DFD"/>
    <w:rsid w:val="009803DA"/>
    <w:rsid w:val="00980A97"/>
    <w:rsid w:val="00980AD8"/>
    <w:rsid w:val="00982983"/>
    <w:rsid w:val="00982AEB"/>
    <w:rsid w:val="00982B82"/>
    <w:rsid w:val="00982C11"/>
    <w:rsid w:val="00983436"/>
    <w:rsid w:val="009835D3"/>
    <w:rsid w:val="009837B0"/>
    <w:rsid w:val="0098380B"/>
    <w:rsid w:val="00983A39"/>
    <w:rsid w:val="00983A57"/>
    <w:rsid w:val="00983B9B"/>
    <w:rsid w:val="00984D8A"/>
    <w:rsid w:val="00986D1D"/>
    <w:rsid w:val="00987654"/>
    <w:rsid w:val="00990CE6"/>
    <w:rsid w:val="00991004"/>
    <w:rsid w:val="00991B36"/>
    <w:rsid w:val="00991E53"/>
    <w:rsid w:val="0099213D"/>
    <w:rsid w:val="00992A04"/>
    <w:rsid w:val="00992BD1"/>
    <w:rsid w:val="00992C23"/>
    <w:rsid w:val="009931BE"/>
    <w:rsid w:val="009933F4"/>
    <w:rsid w:val="00994C52"/>
    <w:rsid w:val="00996F8D"/>
    <w:rsid w:val="009A04C9"/>
    <w:rsid w:val="009A0757"/>
    <w:rsid w:val="009A09B0"/>
    <w:rsid w:val="009A09F4"/>
    <w:rsid w:val="009A0F7B"/>
    <w:rsid w:val="009A1126"/>
    <w:rsid w:val="009A18F5"/>
    <w:rsid w:val="009A1ADC"/>
    <w:rsid w:val="009A35F9"/>
    <w:rsid w:val="009A3ED2"/>
    <w:rsid w:val="009A44A4"/>
    <w:rsid w:val="009A4829"/>
    <w:rsid w:val="009A52DC"/>
    <w:rsid w:val="009A5DCE"/>
    <w:rsid w:val="009A6A2A"/>
    <w:rsid w:val="009A76DE"/>
    <w:rsid w:val="009B006F"/>
    <w:rsid w:val="009B06D4"/>
    <w:rsid w:val="009B077B"/>
    <w:rsid w:val="009B0FA3"/>
    <w:rsid w:val="009B1247"/>
    <w:rsid w:val="009B1606"/>
    <w:rsid w:val="009B214C"/>
    <w:rsid w:val="009B217D"/>
    <w:rsid w:val="009B33EE"/>
    <w:rsid w:val="009B3C5C"/>
    <w:rsid w:val="009B4C34"/>
    <w:rsid w:val="009B517C"/>
    <w:rsid w:val="009B648D"/>
    <w:rsid w:val="009B66FB"/>
    <w:rsid w:val="009B69C9"/>
    <w:rsid w:val="009B715F"/>
    <w:rsid w:val="009B7D0F"/>
    <w:rsid w:val="009C07B8"/>
    <w:rsid w:val="009C1BF0"/>
    <w:rsid w:val="009C1D9C"/>
    <w:rsid w:val="009C25E7"/>
    <w:rsid w:val="009C2759"/>
    <w:rsid w:val="009C3880"/>
    <w:rsid w:val="009C3B6F"/>
    <w:rsid w:val="009C3F14"/>
    <w:rsid w:val="009C49E9"/>
    <w:rsid w:val="009C4B58"/>
    <w:rsid w:val="009C5E6C"/>
    <w:rsid w:val="009C7C73"/>
    <w:rsid w:val="009D0A2D"/>
    <w:rsid w:val="009D0D40"/>
    <w:rsid w:val="009D1401"/>
    <w:rsid w:val="009D1AEA"/>
    <w:rsid w:val="009D1DC3"/>
    <w:rsid w:val="009D4796"/>
    <w:rsid w:val="009D47F8"/>
    <w:rsid w:val="009D4AC5"/>
    <w:rsid w:val="009D4B3A"/>
    <w:rsid w:val="009D516F"/>
    <w:rsid w:val="009D540B"/>
    <w:rsid w:val="009D5BEF"/>
    <w:rsid w:val="009D6C48"/>
    <w:rsid w:val="009D6EF7"/>
    <w:rsid w:val="009E0CBC"/>
    <w:rsid w:val="009E0DE1"/>
    <w:rsid w:val="009E1C59"/>
    <w:rsid w:val="009E21A3"/>
    <w:rsid w:val="009E2950"/>
    <w:rsid w:val="009E2AB8"/>
    <w:rsid w:val="009E352F"/>
    <w:rsid w:val="009E3BE1"/>
    <w:rsid w:val="009E3BF0"/>
    <w:rsid w:val="009E76F0"/>
    <w:rsid w:val="009E7AD3"/>
    <w:rsid w:val="009E7F51"/>
    <w:rsid w:val="009F0B89"/>
    <w:rsid w:val="009F13A1"/>
    <w:rsid w:val="009F3D10"/>
    <w:rsid w:val="009F4752"/>
    <w:rsid w:val="009F4C99"/>
    <w:rsid w:val="009F6310"/>
    <w:rsid w:val="009F6FF1"/>
    <w:rsid w:val="009F7084"/>
    <w:rsid w:val="009F7A80"/>
    <w:rsid w:val="009F7E82"/>
    <w:rsid w:val="009F7E9C"/>
    <w:rsid w:val="00A0054D"/>
    <w:rsid w:val="00A005ED"/>
    <w:rsid w:val="00A00DAE"/>
    <w:rsid w:val="00A00EB2"/>
    <w:rsid w:val="00A0142C"/>
    <w:rsid w:val="00A01921"/>
    <w:rsid w:val="00A01F02"/>
    <w:rsid w:val="00A02975"/>
    <w:rsid w:val="00A0339D"/>
    <w:rsid w:val="00A03836"/>
    <w:rsid w:val="00A03D75"/>
    <w:rsid w:val="00A03EB8"/>
    <w:rsid w:val="00A04898"/>
    <w:rsid w:val="00A04C2C"/>
    <w:rsid w:val="00A05EAC"/>
    <w:rsid w:val="00A05F71"/>
    <w:rsid w:val="00A06B97"/>
    <w:rsid w:val="00A06E00"/>
    <w:rsid w:val="00A06F82"/>
    <w:rsid w:val="00A06F8D"/>
    <w:rsid w:val="00A07F18"/>
    <w:rsid w:val="00A107E0"/>
    <w:rsid w:val="00A11ABD"/>
    <w:rsid w:val="00A12AC4"/>
    <w:rsid w:val="00A12B66"/>
    <w:rsid w:val="00A12E16"/>
    <w:rsid w:val="00A13516"/>
    <w:rsid w:val="00A13B39"/>
    <w:rsid w:val="00A14201"/>
    <w:rsid w:val="00A1434E"/>
    <w:rsid w:val="00A14D5C"/>
    <w:rsid w:val="00A14E5B"/>
    <w:rsid w:val="00A15089"/>
    <w:rsid w:val="00A1670C"/>
    <w:rsid w:val="00A17252"/>
    <w:rsid w:val="00A20F40"/>
    <w:rsid w:val="00A217FD"/>
    <w:rsid w:val="00A219F7"/>
    <w:rsid w:val="00A25D95"/>
    <w:rsid w:val="00A277AE"/>
    <w:rsid w:val="00A303FF"/>
    <w:rsid w:val="00A30767"/>
    <w:rsid w:val="00A30C76"/>
    <w:rsid w:val="00A3127B"/>
    <w:rsid w:val="00A3137B"/>
    <w:rsid w:val="00A316EE"/>
    <w:rsid w:val="00A3281E"/>
    <w:rsid w:val="00A3287C"/>
    <w:rsid w:val="00A32BC4"/>
    <w:rsid w:val="00A34AAC"/>
    <w:rsid w:val="00A34F8A"/>
    <w:rsid w:val="00A35379"/>
    <w:rsid w:val="00A353F9"/>
    <w:rsid w:val="00A35E4F"/>
    <w:rsid w:val="00A35E6B"/>
    <w:rsid w:val="00A377E2"/>
    <w:rsid w:val="00A379F9"/>
    <w:rsid w:val="00A40B50"/>
    <w:rsid w:val="00A40E87"/>
    <w:rsid w:val="00A420BC"/>
    <w:rsid w:val="00A423CE"/>
    <w:rsid w:val="00A429AB"/>
    <w:rsid w:val="00A42D12"/>
    <w:rsid w:val="00A42FDA"/>
    <w:rsid w:val="00A43C7E"/>
    <w:rsid w:val="00A444D8"/>
    <w:rsid w:val="00A44F23"/>
    <w:rsid w:val="00A453CD"/>
    <w:rsid w:val="00A4547F"/>
    <w:rsid w:val="00A4592C"/>
    <w:rsid w:val="00A45AC9"/>
    <w:rsid w:val="00A45CAC"/>
    <w:rsid w:val="00A45F45"/>
    <w:rsid w:val="00A4652D"/>
    <w:rsid w:val="00A46552"/>
    <w:rsid w:val="00A475D5"/>
    <w:rsid w:val="00A47854"/>
    <w:rsid w:val="00A4791D"/>
    <w:rsid w:val="00A5035D"/>
    <w:rsid w:val="00A50EAD"/>
    <w:rsid w:val="00A511D0"/>
    <w:rsid w:val="00A52A93"/>
    <w:rsid w:val="00A52C12"/>
    <w:rsid w:val="00A53514"/>
    <w:rsid w:val="00A54059"/>
    <w:rsid w:val="00A562C5"/>
    <w:rsid w:val="00A56682"/>
    <w:rsid w:val="00A56FBE"/>
    <w:rsid w:val="00A57AE0"/>
    <w:rsid w:val="00A57C6E"/>
    <w:rsid w:val="00A600C2"/>
    <w:rsid w:val="00A60534"/>
    <w:rsid w:val="00A61857"/>
    <w:rsid w:val="00A61F53"/>
    <w:rsid w:val="00A628B6"/>
    <w:rsid w:val="00A62D1D"/>
    <w:rsid w:val="00A63B65"/>
    <w:rsid w:val="00A63D3B"/>
    <w:rsid w:val="00A64208"/>
    <w:rsid w:val="00A643BD"/>
    <w:rsid w:val="00A648E1"/>
    <w:rsid w:val="00A65893"/>
    <w:rsid w:val="00A65D15"/>
    <w:rsid w:val="00A65EC2"/>
    <w:rsid w:val="00A6685E"/>
    <w:rsid w:val="00A668DF"/>
    <w:rsid w:val="00A6711B"/>
    <w:rsid w:val="00A67D46"/>
    <w:rsid w:val="00A70138"/>
    <w:rsid w:val="00A70741"/>
    <w:rsid w:val="00A70F4F"/>
    <w:rsid w:val="00A70F66"/>
    <w:rsid w:val="00A70F72"/>
    <w:rsid w:val="00A7365D"/>
    <w:rsid w:val="00A744CC"/>
    <w:rsid w:val="00A74C7C"/>
    <w:rsid w:val="00A74D10"/>
    <w:rsid w:val="00A74E2C"/>
    <w:rsid w:val="00A74FC4"/>
    <w:rsid w:val="00A75E46"/>
    <w:rsid w:val="00A7688E"/>
    <w:rsid w:val="00A76B32"/>
    <w:rsid w:val="00A77376"/>
    <w:rsid w:val="00A77895"/>
    <w:rsid w:val="00A77B2C"/>
    <w:rsid w:val="00A801E2"/>
    <w:rsid w:val="00A806B6"/>
    <w:rsid w:val="00A80F5A"/>
    <w:rsid w:val="00A81324"/>
    <w:rsid w:val="00A81636"/>
    <w:rsid w:val="00A81B58"/>
    <w:rsid w:val="00A828AE"/>
    <w:rsid w:val="00A82DFA"/>
    <w:rsid w:val="00A83872"/>
    <w:rsid w:val="00A84C41"/>
    <w:rsid w:val="00A84F00"/>
    <w:rsid w:val="00A85C60"/>
    <w:rsid w:val="00A86538"/>
    <w:rsid w:val="00A8692A"/>
    <w:rsid w:val="00A869C6"/>
    <w:rsid w:val="00A87D6A"/>
    <w:rsid w:val="00A90A0B"/>
    <w:rsid w:val="00A91187"/>
    <w:rsid w:val="00A91444"/>
    <w:rsid w:val="00A92219"/>
    <w:rsid w:val="00A92F4B"/>
    <w:rsid w:val="00A934A6"/>
    <w:rsid w:val="00A9369F"/>
    <w:rsid w:val="00A9438C"/>
    <w:rsid w:val="00A94ED6"/>
    <w:rsid w:val="00A9548F"/>
    <w:rsid w:val="00A95B74"/>
    <w:rsid w:val="00A970D1"/>
    <w:rsid w:val="00A97BF5"/>
    <w:rsid w:val="00A97D53"/>
    <w:rsid w:val="00A97EE3"/>
    <w:rsid w:val="00AA0341"/>
    <w:rsid w:val="00AA089D"/>
    <w:rsid w:val="00AA0935"/>
    <w:rsid w:val="00AA291C"/>
    <w:rsid w:val="00AA2FBE"/>
    <w:rsid w:val="00AA3BF8"/>
    <w:rsid w:val="00AA439C"/>
    <w:rsid w:val="00AA43DC"/>
    <w:rsid w:val="00AA5C73"/>
    <w:rsid w:val="00AA61E2"/>
    <w:rsid w:val="00AA65DC"/>
    <w:rsid w:val="00AA6831"/>
    <w:rsid w:val="00AA70A8"/>
    <w:rsid w:val="00AA7E2E"/>
    <w:rsid w:val="00AB1306"/>
    <w:rsid w:val="00AB146C"/>
    <w:rsid w:val="00AB430C"/>
    <w:rsid w:val="00AB43D2"/>
    <w:rsid w:val="00AB4422"/>
    <w:rsid w:val="00AB453C"/>
    <w:rsid w:val="00AB47FF"/>
    <w:rsid w:val="00AB608A"/>
    <w:rsid w:val="00AB6BA6"/>
    <w:rsid w:val="00AB6F9E"/>
    <w:rsid w:val="00AB7EC0"/>
    <w:rsid w:val="00AC03D8"/>
    <w:rsid w:val="00AC14C9"/>
    <w:rsid w:val="00AC1B71"/>
    <w:rsid w:val="00AC1D71"/>
    <w:rsid w:val="00AC2662"/>
    <w:rsid w:val="00AC2D1A"/>
    <w:rsid w:val="00AC3289"/>
    <w:rsid w:val="00AC3EF6"/>
    <w:rsid w:val="00AC4356"/>
    <w:rsid w:val="00AC4486"/>
    <w:rsid w:val="00AC46E0"/>
    <w:rsid w:val="00AC4B05"/>
    <w:rsid w:val="00AC5E41"/>
    <w:rsid w:val="00AC6A4B"/>
    <w:rsid w:val="00AC708F"/>
    <w:rsid w:val="00AC7A23"/>
    <w:rsid w:val="00AD0044"/>
    <w:rsid w:val="00AD06AB"/>
    <w:rsid w:val="00AD0B9D"/>
    <w:rsid w:val="00AD135E"/>
    <w:rsid w:val="00AD26B8"/>
    <w:rsid w:val="00AD2B3B"/>
    <w:rsid w:val="00AD3503"/>
    <w:rsid w:val="00AD4256"/>
    <w:rsid w:val="00AD49C5"/>
    <w:rsid w:val="00AD4E88"/>
    <w:rsid w:val="00AD6112"/>
    <w:rsid w:val="00AD67B0"/>
    <w:rsid w:val="00AD69EC"/>
    <w:rsid w:val="00AD6FE0"/>
    <w:rsid w:val="00AD7E00"/>
    <w:rsid w:val="00AD7EBC"/>
    <w:rsid w:val="00AE02A4"/>
    <w:rsid w:val="00AE10DD"/>
    <w:rsid w:val="00AE117B"/>
    <w:rsid w:val="00AE1792"/>
    <w:rsid w:val="00AE2440"/>
    <w:rsid w:val="00AE26A1"/>
    <w:rsid w:val="00AE2944"/>
    <w:rsid w:val="00AE2A6B"/>
    <w:rsid w:val="00AE2F2D"/>
    <w:rsid w:val="00AE3145"/>
    <w:rsid w:val="00AE3156"/>
    <w:rsid w:val="00AE469C"/>
    <w:rsid w:val="00AE4AA3"/>
    <w:rsid w:val="00AE5134"/>
    <w:rsid w:val="00AE5457"/>
    <w:rsid w:val="00AE54DF"/>
    <w:rsid w:val="00AE6326"/>
    <w:rsid w:val="00AE6545"/>
    <w:rsid w:val="00AE6776"/>
    <w:rsid w:val="00AE6AC7"/>
    <w:rsid w:val="00AE716F"/>
    <w:rsid w:val="00AE7737"/>
    <w:rsid w:val="00AF06BC"/>
    <w:rsid w:val="00AF0EF5"/>
    <w:rsid w:val="00AF1752"/>
    <w:rsid w:val="00AF21C8"/>
    <w:rsid w:val="00AF3A5E"/>
    <w:rsid w:val="00AF403C"/>
    <w:rsid w:val="00AF4741"/>
    <w:rsid w:val="00AF4B19"/>
    <w:rsid w:val="00AF4C4D"/>
    <w:rsid w:val="00AF4CC1"/>
    <w:rsid w:val="00AF51C2"/>
    <w:rsid w:val="00AF570D"/>
    <w:rsid w:val="00AF6335"/>
    <w:rsid w:val="00AF645E"/>
    <w:rsid w:val="00B002A7"/>
    <w:rsid w:val="00B0075E"/>
    <w:rsid w:val="00B01380"/>
    <w:rsid w:val="00B017E6"/>
    <w:rsid w:val="00B0193B"/>
    <w:rsid w:val="00B03DE4"/>
    <w:rsid w:val="00B040C9"/>
    <w:rsid w:val="00B04CEF"/>
    <w:rsid w:val="00B06312"/>
    <w:rsid w:val="00B066C2"/>
    <w:rsid w:val="00B06C56"/>
    <w:rsid w:val="00B07086"/>
    <w:rsid w:val="00B07093"/>
    <w:rsid w:val="00B07462"/>
    <w:rsid w:val="00B101EC"/>
    <w:rsid w:val="00B10648"/>
    <w:rsid w:val="00B10CA9"/>
    <w:rsid w:val="00B128FC"/>
    <w:rsid w:val="00B12930"/>
    <w:rsid w:val="00B12C5B"/>
    <w:rsid w:val="00B12E3F"/>
    <w:rsid w:val="00B131B5"/>
    <w:rsid w:val="00B136F2"/>
    <w:rsid w:val="00B137FF"/>
    <w:rsid w:val="00B13CB7"/>
    <w:rsid w:val="00B13E05"/>
    <w:rsid w:val="00B1409F"/>
    <w:rsid w:val="00B149DB"/>
    <w:rsid w:val="00B14B32"/>
    <w:rsid w:val="00B14F6D"/>
    <w:rsid w:val="00B16CCF"/>
    <w:rsid w:val="00B1728C"/>
    <w:rsid w:val="00B177B6"/>
    <w:rsid w:val="00B17928"/>
    <w:rsid w:val="00B202CB"/>
    <w:rsid w:val="00B21E6E"/>
    <w:rsid w:val="00B22294"/>
    <w:rsid w:val="00B226AA"/>
    <w:rsid w:val="00B2280A"/>
    <w:rsid w:val="00B23A1F"/>
    <w:rsid w:val="00B23D64"/>
    <w:rsid w:val="00B23FE4"/>
    <w:rsid w:val="00B247EA"/>
    <w:rsid w:val="00B2563C"/>
    <w:rsid w:val="00B25C53"/>
    <w:rsid w:val="00B26460"/>
    <w:rsid w:val="00B26DAC"/>
    <w:rsid w:val="00B270CD"/>
    <w:rsid w:val="00B27239"/>
    <w:rsid w:val="00B27791"/>
    <w:rsid w:val="00B3064D"/>
    <w:rsid w:val="00B31242"/>
    <w:rsid w:val="00B315FD"/>
    <w:rsid w:val="00B31F7F"/>
    <w:rsid w:val="00B33036"/>
    <w:rsid w:val="00B33386"/>
    <w:rsid w:val="00B33A84"/>
    <w:rsid w:val="00B33F24"/>
    <w:rsid w:val="00B3407C"/>
    <w:rsid w:val="00B35A20"/>
    <w:rsid w:val="00B360CD"/>
    <w:rsid w:val="00B36715"/>
    <w:rsid w:val="00B36B47"/>
    <w:rsid w:val="00B36C26"/>
    <w:rsid w:val="00B36CBB"/>
    <w:rsid w:val="00B36EE5"/>
    <w:rsid w:val="00B37575"/>
    <w:rsid w:val="00B378B9"/>
    <w:rsid w:val="00B37F2B"/>
    <w:rsid w:val="00B4066B"/>
    <w:rsid w:val="00B40B38"/>
    <w:rsid w:val="00B4150E"/>
    <w:rsid w:val="00B419BC"/>
    <w:rsid w:val="00B4213A"/>
    <w:rsid w:val="00B427E2"/>
    <w:rsid w:val="00B42BA0"/>
    <w:rsid w:val="00B44A23"/>
    <w:rsid w:val="00B44B0E"/>
    <w:rsid w:val="00B4536E"/>
    <w:rsid w:val="00B4606C"/>
    <w:rsid w:val="00B4658E"/>
    <w:rsid w:val="00B46BEF"/>
    <w:rsid w:val="00B47A5E"/>
    <w:rsid w:val="00B50CE8"/>
    <w:rsid w:val="00B51166"/>
    <w:rsid w:val="00B5146D"/>
    <w:rsid w:val="00B5326B"/>
    <w:rsid w:val="00B536B2"/>
    <w:rsid w:val="00B538CB"/>
    <w:rsid w:val="00B53B01"/>
    <w:rsid w:val="00B545F4"/>
    <w:rsid w:val="00B54D13"/>
    <w:rsid w:val="00B54EFC"/>
    <w:rsid w:val="00B5549A"/>
    <w:rsid w:val="00B55D50"/>
    <w:rsid w:val="00B55E92"/>
    <w:rsid w:val="00B5658E"/>
    <w:rsid w:val="00B56705"/>
    <w:rsid w:val="00B56EB0"/>
    <w:rsid w:val="00B57802"/>
    <w:rsid w:val="00B61677"/>
    <w:rsid w:val="00B62829"/>
    <w:rsid w:val="00B6287A"/>
    <w:rsid w:val="00B631E4"/>
    <w:rsid w:val="00B635F2"/>
    <w:rsid w:val="00B63747"/>
    <w:rsid w:val="00B638BE"/>
    <w:rsid w:val="00B64299"/>
    <w:rsid w:val="00B6476C"/>
    <w:rsid w:val="00B650A2"/>
    <w:rsid w:val="00B65B22"/>
    <w:rsid w:val="00B662A9"/>
    <w:rsid w:val="00B66572"/>
    <w:rsid w:val="00B668F2"/>
    <w:rsid w:val="00B702B8"/>
    <w:rsid w:val="00B704AD"/>
    <w:rsid w:val="00B71806"/>
    <w:rsid w:val="00B72312"/>
    <w:rsid w:val="00B727D5"/>
    <w:rsid w:val="00B72A6B"/>
    <w:rsid w:val="00B72AB1"/>
    <w:rsid w:val="00B735AE"/>
    <w:rsid w:val="00B739AA"/>
    <w:rsid w:val="00B739C7"/>
    <w:rsid w:val="00B74036"/>
    <w:rsid w:val="00B74D37"/>
    <w:rsid w:val="00B75640"/>
    <w:rsid w:val="00B7642F"/>
    <w:rsid w:val="00B76828"/>
    <w:rsid w:val="00B76989"/>
    <w:rsid w:val="00B76A54"/>
    <w:rsid w:val="00B76CDF"/>
    <w:rsid w:val="00B7724A"/>
    <w:rsid w:val="00B775C9"/>
    <w:rsid w:val="00B80C69"/>
    <w:rsid w:val="00B81D23"/>
    <w:rsid w:val="00B82DDA"/>
    <w:rsid w:val="00B83EB8"/>
    <w:rsid w:val="00B852A5"/>
    <w:rsid w:val="00B8534A"/>
    <w:rsid w:val="00B855FB"/>
    <w:rsid w:val="00B8600E"/>
    <w:rsid w:val="00B86160"/>
    <w:rsid w:val="00B8643F"/>
    <w:rsid w:val="00B86D5E"/>
    <w:rsid w:val="00B87022"/>
    <w:rsid w:val="00B906EA"/>
    <w:rsid w:val="00B90E8C"/>
    <w:rsid w:val="00B91188"/>
    <w:rsid w:val="00B91B37"/>
    <w:rsid w:val="00B91D9D"/>
    <w:rsid w:val="00B91DD4"/>
    <w:rsid w:val="00B92392"/>
    <w:rsid w:val="00B9241C"/>
    <w:rsid w:val="00B929E7"/>
    <w:rsid w:val="00B9312C"/>
    <w:rsid w:val="00B935CC"/>
    <w:rsid w:val="00B94562"/>
    <w:rsid w:val="00B95A19"/>
    <w:rsid w:val="00B9614F"/>
    <w:rsid w:val="00B97CEE"/>
    <w:rsid w:val="00BA036C"/>
    <w:rsid w:val="00BA11DE"/>
    <w:rsid w:val="00BA2F65"/>
    <w:rsid w:val="00BA38FE"/>
    <w:rsid w:val="00BA42CD"/>
    <w:rsid w:val="00BA4794"/>
    <w:rsid w:val="00BA54C6"/>
    <w:rsid w:val="00BA5606"/>
    <w:rsid w:val="00BA590F"/>
    <w:rsid w:val="00BB1081"/>
    <w:rsid w:val="00BB18A1"/>
    <w:rsid w:val="00BB1AF7"/>
    <w:rsid w:val="00BB1FC8"/>
    <w:rsid w:val="00BB20E1"/>
    <w:rsid w:val="00BB276A"/>
    <w:rsid w:val="00BB2D79"/>
    <w:rsid w:val="00BB3632"/>
    <w:rsid w:val="00BB47DF"/>
    <w:rsid w:val="00BB4A77"/>
    <w:rsid w:val="00BB4BF3"/>
    <w:rsid w:val="00BB51B5"/>
    <w:rsid w:val="00BB612E"/>
    <w:rsid w:val="00BB6BC9"/>
    <w:rsid w:val="00BB6F3B"/>
    <w:rsid w:val="00BB7327"/>
    <w:rsid w:val="00BC04DA"/>
    <w:rsid w:val="00BC0E2B"/>
    <w:rsid w:val="00BC1082"/>
    <w:rsid w:val="00BC1132"/>
    <w:rsid w:val="00BC1F3C"/>
    <w:rsid w:val="00BC20DA"/>
    <w:rsid w:val="00BC2146"/>
    <w:rsid w:val="00BC2781"/>
    <w:rsid w:val="00BC28A2"/>
    <w:rsid w:val="00BC39C2"/>
    <w:rsid w:val="00BC3C94"/>
    <w:rsid w:val="00BC5064"/>
    <w:rsid w:val="00BC6606"/>
    <w:rsid w:val="00BC69F9"/>
    <w:rsid w:val="00BC6B20"/>
    <w:rsid w:val="00BC6F70"/>
    <w:rsid w:val="00BC7A8D"/>
    <w:rsid w:val="00BC7A8E"/>
    <w:rsid w:val="00BD06E1"/>
    <w:rsid w:val="00BD081A"/>
    <w:rsid w:val="00BD1872"/>
    <w:rsid w:val="00BD1D47"/>
    <w:rsid w:val="00BD272E"/>
    <w:rsid w:val="00BD27B5"/>
    <w:rsid w:val="00BD40C9"/>
    <w:rsid w:val="00BD4CAC"/>
    <w:rsid w:val="00BD4DC9"/>
    <w:rsid w:val="00BD5971"/>
    <w:rsid w:val="00BD6641"/>
    <w:rsid w:val="00BD6CF0"/>
    <w:rsid w:val="00BD7295"/>
    <w:rsid w:val="00BD74BA"/>
    <w:rsid w:val="00BD77E9"/>
    <w:rsid w:val="00BD7A21"/>
    <w:rsid w:val="00BE0688"/>
    <w:rsid w:val="00BE10BA"/>
    <w:rsid w:val="00BE15FC"/>
    <w:rsid w:val="00BE1605"/>
    <w:rsid w:val="00BE221C"/>
    <w:rsid w:val="00BE23FB"/>
    <w:rsid w:val="00BE27E5"/>
    <w:rsid w:val="00BE2A7E"/>
    <w:rsid w:val="00BE2E5F"/>
    <w:rsid w:val="00BE317B"/>
    <w:rsid w:val="00BE3C51"/>
    <w:rsid w:val="00BE3FF0"/>
    <w:rsid w:val="00BE43B1"/>
    <w:rsid w:val="00BE4481"/>
    <w:rsid w:val="00BE4749"/>
    <w:rsid w:val="00BE55B4"/>
    <w:rsid w:val="00BE5F2E"/>
    <w:rsid w:val="00BE5F95"/>
    <w:rsid w:val="00BE6D3E"/>
    <w:rsid w:val="00BF1532"/>
    <w:rsid w:val="00BF1AE5"/>
    <w:rsid w:val="00BF1DF7"/>
    <w:rsid w:val="00BF2D21"/>
    <w:rsid w:val="00BF42F7"/>
    <w:rsid w:val="00BF43CB"/>
    <w:rsid w:val="00BF4541"/>
    <w:rsid w:val="00BF58B2"/>
    <w:rsid w:val="00BF5AA0"/>
    <w:rsid w:val="00BF5ED9"/>
    <w:rsid w:val="00BF680C"/>
    <w:rsid w:val="00BF6822"/>
    <w:rsid w:val="00BF7518"/>
    <w:rsid w:val="00C0004A"/>
    <w:rsid w:val="00C00322"/>
    <w:rsid w:val="00C00484"/>
    <w:rsid w:val="00C00515"/>
    <w:rsid w:val="00C005E0"/>
    <w:rsid w:val="00C01156"/>
    <w:rsid w:val="00C02781"/>
    <w:rsid w:val="00C02F82"/>
    <w:rsid w:val="00C03414"/>
    <w:rsid w:val="00C03483"/>
    <w:rsid w:val="00C05780"/>
    <w:rsid w:val="00C05B8D"/>
    <w:rsid w:val="00C05FF4"/>
    <w:rsid w:val="00C062F3"/>
    <w:rsid w:val="00C06C36"/>
    <w:rsid w:val="00C07363"/>
    <w:rsid w:val="00C07904"/>
    <w:rsid w:val="00C07E70"/>
    <w:rsid w:val="00C102EA"/>
    <w:rsid w:val="00C116AF"/>
    <w:rsid w:val="00C11965"/>
    <w:rsid w:val="00C1208D"/>
    <w:rsid w:val="00C1251D"/>
    <w:rsid w:val="00C12624"/>
    <w:rsid w:val="00C13582"/>
    <w:rsid w:val="00C135BF"/>
    <w:rsid w:val="00C13CFE"/>
    <w:rsid w:val="00C13F83"/>
    <w:rsid w:val="00C14295"/>
    <w:rsid w:val="00C143BB"/>
    <w:rsid w:val="00C1566B"/>
    <w:rsid w:val="00C156F9"/>
    <w:rsid w:val="00C160C6"/>
    <w:rsid w:val="00C16DCA"/>
    <w:rsid w:val="00C17479"/>
    <w:rsid w:val="00C20DA8"/>
    <w:rsid w:val="00C21322"/>
    <w:rsid w:val="00C21CE5"/>
    <w:rsid w:val="00C22D09"/>
    <w:rsid w:val="00C23119"/>
    <w:rsid w:val="00C239D2"/>
    <w:rsid w:val="00C23F63"/>
    <w:rsid w:val="00C244A5"/>
    <w:rsid w:val="00C25040"/>
    <w:rsid w:val="00C256DA"/>
    <w:rsid w:val="00C25888"/>
    <w:rsid w:val="00C264EB"/>
    <w:rsid w:val="00C26617"/>
    <w:rsid w:val="00C26749"/>
    <w:rsid w:val="00C26784"/>
    <w:rsid w:val="00C304B4"/>
    <w:rsid w:val="00C30DEC"/>
    <w:rsid w:val="00C30E5F"/>
    <w:rsid w:val="00C30F58"/>
    <w:rsid w:val="00C31276"/>
    <w:rsid w:val="00C31F03"/>
    <w:rsid w:val="00C31F24"/>
    <w:rsid w:val="00C322D4"/>
    <w:rsid w:val="00C33228"/>
    <w:rsid w:val="00C334B6"/>
    <w:rsid w:val="00C33AE3"/>
    <w:rsid w:val="00C33C8F"/>
    <w:rsid w:val="00C3448C"/>
    <w:rsid w:val="00C34582"/>
    <w:rsid w:val="00C346BC"/>
    <w:rsid w:val="00C350A7"/>
    <w:rsid w:val="00C35216"/>
    <w:rsid w:val="00C35718"/>
    <w:rsid w:val="00C363E5"/>
    <w:rsid w:val="00C36760"/>
    <w:rsid w:val="00C369B1"/>
    <w:rsid w:val="00C36CFE"/>
    <w:rsid w:val="00C37A1B"/>
    <w:rsid w:val="00C4005C"/>
    <w:rsid w:val="00C40987"/>
    <w:rsid w:val="00C40E70"/>
    <w:rsid w:val="00C414A4"/>
    <w:rsid w:val="00C41F1F"/>
    <w:rsid w:val="00C41FC3"/>
    <w:rsid w:val="00C4335B"/>
    <w:rsid w:val="00C437FF"/>
    <w:rsid w:val="00C438C6"/>
    <w:rsid w:val="00C45702"/>
    <w:rsid w:val="00C45D6D"/>
    <w:rsid w:val="00C45EAB"/>
    <w:rsid w:val="00C466CA"/>
    <w:rsid w:val="00C47FD4"/>
    <w:rsid w:val="00C509EE"/>
    <w:rsid w:val="00C50ED4"/>
    <w:rsid w:val="00C51508"/>
    <w:rsid w:val="00C51F6F"/>
    <w:rsid w:val="00C52A50"/>
    <w:rsid w:val="00C52D75"/>
    <w:rsid w:val="00C53428"/>
    <w:rsid w:val="00C53C26"/>
    <w:rsid w:val="00C544CF"/>
    <w:rsid w:val="00C556BE"/>
    <w:rsid w:val="00C55932"/>
    <w:rsid w:val="00C55A1B"/>
    <w:rsid w:val="00C5616B"/>
    <w:rsid w:val="00C569C7"/>
    <w:rsid w:val="00C56D69"/>
    <w:rsid w:val="00C56F16"/>
    <w:rsid w:val="00C57B35"/>
    <w:rsid w:val="00C57CE4"/>
    <w:rsid w:val="00C60593"/>
    <w:rsid w:val="00C6161D"/>
    <w:rsid w:val="00C61860"/>
    <w:rsid w:val="00C6191D"/>
    <w:rsid w:val="00C61EFD"/>
    <w:rsid w:val="00C62375"/>
    <w:rsid w:val="00C62573"/>
    <w:rsid w:val="00C627DA"/>
    <w:rsid w:val="00C62AB0"/>
    <w:rsid w:val="00C62C8E"/>
    <w:rsid w:val="00C62E5E"/>
    <w:rsid w:val="00C6321A"/>
    <w:rsid w:val="00C63A35"/>
    <w:rsid w:val="00C63C3C"/>
    <w:rsid w:val="00C63C9B"/>
    <w:rsid w:val="00C63D6A"/>
    <w:rsid w:val="00C63D78"/>
    <w:rsid w:val="00C64288"/>
    <w:rsid w:val="00C64537"/>
    <w:rsid w:val="00C64947"/>
    <w:rsid w:val="00C6505E"/>
    <w:rsid w:val="00C6588A"/>
    <w:rsid w:val="00C6593A"/>
    <w:rsid w:val="00C65D0A"/>
    <w:rsid w:val="00C665D7"/>
    <w:rsid w:val="00C666FA"/>
    <w:rsid w:val="00C66D28"/>
    <w:rsid w:val="00C66EAF"/>
    <w:rsid w:val="00C67696"/>
    <w:rsid w:val="00C67FE7"/>
    <w:rsid w:val="00C7075C"/>
    <w:rsid w:val="00C713FB"/>
    <w:rsid w:val="00C722C0"/>
    <w:rsid w:val="00C7261E"/>
    <w:rsid w:val="00C72EF0"/>
    <w:rsid w:val="00C72F7C"/>
    <w:rsid w:val="00C73544"/>
    <w:rsid w:val="00C73A7C"/>
    <w:rsid w:val="00C744A7"/>
    <w:rsid w:val="00C74662"/>
    <w:rsid w:val="00C75376"/>
    <w:rsid w:val="00C75B60"/>
    <w:rsid w:val="00C75CB4"/>
    <w:rsid w:val="00C75D9B"/>
    <w:rsid w:val="00C76688"/>
    <w:rsid w:val="00C767AC"/>
    <w:rsid w:val="00C769BE"/>
    <w:rsid w:val="00C76A89"/>
    <w:rsid w:val="00C7712A"/>
    <w:rsid w:val="00C7724E"/>
    <w:rsid w:val="00C77C40"/>
    <w:rsid w:val="00C80A3A"/>
    <w:rsid w:val="00C811CE"/>
    <w:rsid w:val="00C816F5"/>
    <w:rsid w:val="00C81B53"/>
    <w:rsid w:val="00C81C33"/>
    <w:rsid w:val="00C81D2E"/>
    <w:rsid w:val="00C82F56"/>
    <w:rsid w:val="00C83118"/>
    <w:rsid w:val="00C8493C"/>
    <w:rsid w:val="00C85AD9"/>
    <w:rsid w:val="00C85D97"/>
    <w:rsid w:val="00C860B7"/>
    <w:rsid w:val="00C87581"/>
    <w:rsid w:val="00C876A4"/>
    <w:rsid w:val="00C87C7B"/>
    <w:rsid w:val="00C87D18"/>
    <w:rsid w:val="00C90892"/>
    <w:rsid w:val="00C91165"/>
    <w:rsid w:val="00C913F4"/>
    <w:rsid w:val="00C91672"/>
    <w:rsid w:val="00C918EB"/>
    <w:rsid w:val="00C92822"/>
    <w:rsid w:val="00C93092"/>
    <w:rsid w:val="00C93828"/>
    <w:rsid w:val="00C944E1"/>
    <w:rsid w:val="00C95088"/>
    <w:rsid w:val="00C95164"/>
    <w:rsid w:val="00C962C5"/>
    <w:rsid w:val="00C9669E"/>
    <w:rsid w:val="00C96704"/>
    <w:rsid w:val="00C975BE"/>
    <w:rsid w:val="00CA28E0"/>
    <w:rsid w:val="00CA2B16"/>
    <w:rsid w:val="00CA2FC1"/>
    <w:rsid w:val="00CA3517"/>
    <w:rsid w:val="00CA38C1"/>
    <w:rsid w:val="00CA4028"/>
    <w:rsid w:val="00CA42F8"/>
    <w:rsid w:val="00CA4424"/>
    <w:rsid w:val="00CA5666"/>
    <w:rsid w:val="00CA5FCD"/>
    <w:rsid w:val="00CA63B1"/>
    <w:rsid w:val="00CA6501"/>
    <w:rsid w:val="00CA6863"/>
    <w:rsid w:val="00CA6AC4"/>
    <w:rsid w:val="00CA74C6"/>
    <w:rsid w:val="00CA7700"/>
    <w:rsid w:val="00CA7DF2"/>
    <w:rsid w:val="00CB09F9"/>
    <w:rsid w:val="00CB0F62"/>
    <w:rsid w:val="00CB18F0"/>
    <w:rsid w:val="00CB1D92"/>
    <w:rsid w:val="00CB20C3"/>
    <w:rsid w:val="00CB2390"/>
    <w:rsid w:val="00CB37FF"/>
    <w:rsid w:val="00CB3A52"/>
    <w:rsid w:val="00CB3C6A"/>
    <w:rsid w:val="00CB3F5F"/>
    <w:rsid w:val="00CB4080"/>
    <w:rsid w:val="00CB4D4E"/>
    <w:rsid w:val="00CB54C7"/>
    <w:rsid w:val="00CB5CE2"/>
    <w:rsid w:val="00CB604C"/>
    <w:rsid w:val="00CB67BA"/>
    <w:rsid w:val="00CB68B1"/>
    <w:rsid w:val="00CB694E"/>
    <w:rsid w:val="00CB7351"/>
    <w:rsid w:val="00CC0577"/>
    <w:rsid w:val="00CC150C"/>
    <w:rsid w:val="00CC2331"/>
    <w:rsid w:val="00CC263D"/>
    <w:rsid w:val="00CC28D3"/>
    <w:rsid w:val="00CC36B3"/>
    <w:rsid w:val="00CC3943"/>
    <w:rsid w:val="00CC3F8E"/>
    <w:rsid w:val="00CC465F"/>
    <w:rsid w:val="00CC4995"/>
    <w:rsid w:val="00CC51AA"/>
    <w:rsid w:val="00CC56D5"/>
    <w:rsid w:val="00CC6098"/>
    <w:rsid w:val="00CC6541"/>
    <w:rsid w:val="00CC6A9F"/>
    <w:rsid w:val="00CC6D9F"/>
    <w:rsid w:val="00CC716C"/>
    <w:rsid w:val="00CC7AAB"/>
    <w:rsid w:val="00CD0011"/>
    <w:rsid w:val="00CD0A7D"/>
    <w:rsid w:val="00CD1322"/>
    <w:rsid w:val="00CD1517"/>
    <w:rsid w:val="00CD1830"/>
    <w:rsid w:val="00CD192F"/>
    <w:rsid w:val="00CD1C4D"/>
    <w:rsid w:val="00CD22DB"/>
    <w:rsid w:val="00CD2446"/>
    <w:rsid w:val="00CD29B3"/>
    <w:rsid w:val="00CD2C1F"/>
    <w:rsid w:val="00CD3217"/>
    <w:rsid w:val="00CD34EC"/>
    <w:rsid w:val="00CD379B"/>
    <w:rsid w:val="00CD4BF6"/>
    <w:rsid w:val="00CD67ED"/>
    <w:rsid w:val="00CD6F25"/>
    <w:rsid w:val="00CD6FAC"/>
    <w:rsid w:val="00CD71EF"/>
    <w:rsid w:val="00CD76B8"/>
    <w:rsid w:val="00CD7E03"/>
    <w:rsid w:val="00CE01CC"/>
    <w:rsid w:val="00CE0534"/>
    <w:rsid w:val="00CE07B4"/>
    <w:rsid w:val="00CE1432"/>
    <w:rsid w:val="00CE1538"/>
    <w:rsid w:val="00CE2A26"/>
    <w:rsid w:val="00CE2E7D"/>
    <w:rsid w:val="00CE334C"/>
    <w:rsid w:val="00CE3709"/>
    <w:rsid w:val="00CE41D1"/>
    <w:rsid w:val="00CE46AF"/>
    <w:rsid w:val="00CE4CC4"/>
    <w:rsid w:val="00CE4E89"/>
    <w:rsid w:val="00CE604B"/>
    <w:rsid w:val="00CE6B33"/>
    <w:rsid w:val="00CE6E14"/>
    <w:rsid w:val="00CE7092"/>
    <w:rsid w:val="00CE7330"/>
    <w:rsid w:val="00CE7D07"/>
    <w:rsid w:val="00CF0713"/>
    <w:rsid w:val="00CF10E5"/>
    <w:rsid w:val="00CF1A65"/>
    <w:rsid w:val="00CF303A"/>
    <w:rsid w:val="00CF4D5B"/>
    <w:rsid w:val="00CF6B42"/>
    <w:rsid w:val="00CF774B"/>
    <w:rsid w:val="00D0093B"/>
    <w:rsid w:val="00D00CBA"/>
    <w:rsid w:val="00D00E4A"/>
    <w:rsid w:val="00D0141D"/>
    <w:rsid w:val="00D02713"/>
    <w:rsid w:val="00D027EC"/>
    <w:rsid w:val="00D03D41"/>
    <w:rsid w:val="00D0521E"/>
    <w:rsid w:val="00D05382"/>
    <w:rsid w:val="00D06C3B"/>
    <w:rsid w:val="00D1057B"/>
    <w:rsid w:val="00D107C8"/>
    <w:rsid w:val="00D11CB2"/>
    <w:rsid w:val="00D11FB4"/>
    <w:rsid w:val="00D12178"/>
    <w:rsid w:val="00D121F1"/>
    <w:rsid w:val="00D15BD8"/>
    <w:rsid w:val="00D1651B"/>
    <w:rsid w:val="00D1678D"/>
    <w:rsid w:val="00D176AD"/>
    <w:rsid w:val="00D1798F"/>
    <w:rsid w:val="00D2020C"/>
    <w:rsid w:val="00D2136E"/>
    <w:rsid w:val="00D21D14"/>
    <w:rsid w:val="00D21D22"/>
    <w:rsid w:val="00D22BBC"/>
    <w:rsid w:val="00D233C8"/>
    <w:rsid w:val="00D2418B"/>
    <w:rsid w:val="00D247A3"/>
    <w:rsid w:val="00D2590D"/>
    <w:rsid w:val="00D25AB1"/>
    <w:rsid w:val="00D25BA5"/>
    <w:rsid w:val="00D260C1"/>
    <w:rsid w:val="00D26A4C"/>
    <w:rsid w:val="00D26A74"/>
    <w:rsid w:val="00D26F2E"/>
    <w:rsid w:val="00D306F7"/>
    <w:rsid w:val="00D30BD4"/>
    <w:rsid w:val="00D314B1"/>
    <w:rsid w:val="00D32B1B"/>
    <w:rsid w:val="00D32F98"/>
    <w:rsid w:val="00D339E3"/>
    <w:rsid w:val="00D33E50"/>
    <w:rsid w:val="00D34A3C"/>
    <w:rsid w:val="00D34B7A"/>
    <w:rsid w:val="00D35FEB"/>
    <w:rsid w:val="00D37826"/>
    <w:rsid w:val="00D37AFE"/>
    <w:rsid w:val="00D37B8E"/>
    <w:rsid w:val="00D40483"/>
    <w:rsid w:val="00D40F18"/>
    <w:rsid w:val="00D41096"/>
    <w:rsid w:val="00D4151B"/>
    <w:rsid w:val="00D41842"/>
    <w:rsid w:val="00D41C27"/>
    <w:rsid w:val="00D424C4"/>
    <w:rsid w:val="00D42A47"/>
    <w:rsid w:val="00D42C2A"/>
    <w:rsid w:val="00D43713"/>
    <w:rsid w:val="00D44395"/>
    <w:rsid w:val="00D444D8"/>
    <w:rsid w:val="00D44D39"/>
    <w:rsid w:val="00D4524F"/>
    <w:rsid w:val="00D45634"/>
    <w:rsid w:val="00D45BA5"/>
    <w:rsid w:val="00D45F49"/>
    <w:rsid w:val="00D46522"/>
    <w:rsid w:val="00D46936"/>
    <w:rsid w:val="00D46DF4"/>
    <w:rsid w:val="00D47C73"/>
    <w:rsid w:val="00D5052B"/>
    <w:rsid w:val="00D5084A"/>
    <w:rsid w:val="00D50EB3"/>
    <w:rsid w:val="00D50FF1"/>
    <w:rsid w:val="00D517E1"/>
    <w:rsid w:val="00D52345"/>
    <w:rsid w:val="00D52E4F"/>
    <w:rsid w:val="00D537B0"/>
    <w:rsid w:val="00D54A42"/>
    <w:rsid w:val="00D55322"/>
    <w:rsid w:val="00D55458"/>
    <w:rsid w:val="00D55AC2"/>
    <w:rsid w:val="00D5612B"/>
    <w:rsid w:val="00D56370"/>
    <w:rsid w:val="00D56438"/>
    <w:rsid w:val="00D57284"/>
    <w:rsid w:val="00D601F4"/>
    <w:rsid w:val="00D61039"/>
    <w:rsid w:val="00D61229"/>
    <w:rsid w:val="00D62CC4"/>
    <w:rsid w:val="00D62DB8"/>
    <w:rsid w:val="00D63107"/>
    <w:rsid w:val="00D640DA"/>
    <w:rsid w:val="00D64E5A"/>
    <w:rsid w:val="00D65477"/>
    <w:rsid w:val="00D65E2F"/>
    <w:rsid w:val="00D66E0B"/>
    <w:rsid w:val="00D66E75"/>
    <w:rsid w:val="00D704D6"/>
    <w:rsid w:val="00D704DB"/>
    <w:rsid w:val="00D70913"/>
    <w:rsid w:val="00D70ADE"/>
    <w:rsid w:val="00D71149"/>
    <w:rsid w:val="00D7226F"/>
    <w:rsid w:val="00D7372F"/>
    <w:rsid w:val="00D744EA"/>
    <w:rsid w:val="00D76044"/>
    <w:rsid w:val="00D77AB9"/>
    <w:rsid w:val="00D80A43"/>
    <w:rsid w:val="00D80C78"/>
    <w:rsid w:val="00D80F51"/>
    <w:rsid w:val="00D80F97"/>
    <w:rsid w:val="00D8160C"/>
    <w:rsid w:val="00D816D1"/>
    <w:rsid w:val="00D81DFA"/>
    <w:rsid w:val="00D81F56"/>
    <w:rsid w:val="00D82912"/>
    <w:rsid w:val="00D837A9"/>
    <w:rsid w:val="00D838D5"/>
    <w:rsid w:val="00D83CC5"/>
    <w:rsid w:val="00D83E03"/>
    <w:rsid w:val="00D857F7"/>
    <w:rsid w:val="00D85BB6"/>
    <w:rsid w:val="00D85F12"/>
    <w:rsid w:val="00D85FA4"/>
    <w:rsid w:val="00D86AC4"/>
    <w:rsid w:val="00D870C5"/>
    <w:rsid w:val="00D8741B"/>
    <w:rsid w:val="00D9084D"/>
    <w:rsid w:val="00D90B84"/>
    <w:rsid w:val="00D915A4"/>
    <w:rsid w:val="00D91661"/>
    <w:rsid w:val="00D91B37"/>
    <w:rsid w:val="00D91C8F"/>
    <w:rsid w:val="00D922C8"/>
    <w:rsid w:val="00D9259F"/>
    <w:rsid w:val="00D92E48"/>
    <w:rsid w:val="00D930EA"/>
    <w:rsid w:val="00D94102"/>
    <w:rsid w:val="00D94D93"/>
    <w:rsid w:val="00D95144"/>
    <w:rsid w:val="00D95A82"/>
    <w:rsid w:val="00D96958"/>
    <w:rsid w:val="00D970A4"/>
    <w:rsid w:val="00DA03E3"/>
    <w:rsid w:val="00DA08FB"/>
    <w:rsid w:val="00DA0E23"/>
    <w:rsid w:val="00DA0EBC"/>
    <w:rsid w:val="00DA14B1"/>
    <w:rsid w:val="00DA2C96"/>
    <w:rsid w:val="00DA2E2B"/>
    <w:rsid w:val="00DA3158"/>
    <w:rsid w:val="00DA3377"/>
    <w:rsid w:val="00DA34EF"/>
    <w:rsid w:val="00DA4903"/>
    <w:rsid w:val="00DA4F1D"/>
    <w:rsid w:val="00DA57A4"/>
    <w:rsid w:val="00DA5C46"/>
    <w:rsid w:val="00DA67D9"/>
    <w:rsid w:val="00DA7463"/>
    <w:rsid w:val="00DA763D"/>
    <w:rsid w:val="00DA7BD1"/>
    <w:rsid w:val="00DB0764"/>
    <w:rsid w:val="00DB0C7A"/>
    <w:rsid w:val="00DB1699"/>
    <w:rsid w:val="00DB18A7"/>
    <w:rsid w:val="00DB2216"/>
    <w:rsid w:val="00DB39BF"/>
    <w:rsid w:val="00DB3A67"/>
    <w:rsid w:val="00DB4657"/>
    <w:rsid w:val="00DB578E"/>
    <w:rsid w:val="00DB5859"/>
    <w:rsid w:val="00DB689E"/>
    <w:rsid w:val="00DB6C71"/>
    <w:rsid w:val="00DB773A"/>
    <w:rsid w:val="00DC05F3"/>
    <w:rsid w:val="00DC08D2"/>
    <w:rsid w:val="00DC0BB3"/>
    <w:rsid w:val="00DC2185"/>
    <w:rsid w:val="00DC478F"/>
    <w:rsid w:val="00DC4B31"/>
    <w:rsid w:val="00DC5350"/>
    <w:rsid w:val="00DC546C"/>
    <w:rsid w:val="00DC56B4"/>
    <w:rsid w:val="00DC5C2C"/>
    <w:rsid w:val="00DC6021"/>
    <w:rsid w:val="00DC6A17"/>
    <w:rsid w:val="00DD02A4"/>
    <w:rsid w:val="00DD0472"/>
    <w:rsid w:val="00DD0C01"/>
    <w:rsid w:val="00DD10EC"/>
    <w:rsid w:val="00DD1366"/>
    <w:rsid w:val="00DD17CF"/>
    <w:rsid w:val="00DD304C"/>
    <w:rsid w:val="00DD3760"/>
    <w:rsid w:val="00DD38D2"/>
    <w:rsid w:val="00DD5222"/>
    <w:rsid w:val="00DD5865"/>
    <w:rsid w:val="00DD5E04"/>
    <w:rsid w:val="00DD67E9"/>
    <w:rsid w:val="00DD7069"/>
    <w:rsid w:val="00DD72D5"/>
    <w:rsid w:val="00DD7D01"/>
    <w:rsid w:val="00DD7E97"/>
    <w:rsid w:val="00DD7FC5"/>
    <w:rsid w:val="00DE039A"/>
    <w:rsid w:val="00DE0466"/>
    <w:rsid w:val="00DE2C55"/>
    <w:rsid w:val="00DE2FDF"/>
    <w:rsid w:val="00DE493D"/>
    <w:rsid w:val="00DE4DEC"/>
    <w:rsid w:val="00DE51B0"/>
    <w:rsid w:val="00DE55B1"/>
    <w:rsid w:val="00DE59D5"/>
    <w:rsid w:val="00DE5D5B"/>
    <w:rsid w:val="00DE5F08"/>
    <w:rsid w:val="00DF0283"/>
    <w:rsid w:val="00DF0BE8"/>
    <w:rsid w:val="00DF0DF5"/>
    <w:rsid w:val="00DF1ED7"/>
    <w:rsid w:val="00DF1F2A"/>
    <w:rsid w:val="00DF21D3"/>
    <w:rsid w:val="00DF2237"/>
    <w:rsid w:val="00DF23E9"/>
    <w:rsid w:val="00DF24E1"/>
    <w:rsid w:val="00DF29BE"/>
    <w:rsid w:val="00DF2E6B"/>
    <w:rsid w:val="00DF3184"/>
    <w:rsid w:val="00DF455F"/>
    <w:rsid w:val="00DF4CE5"/>
    <w:rsid w:val="00DF623E"/>
    <w:rsid w:val="00DF6F5A"/>
    <w:rsid w:val="00DF7FAE"/>
    <w:rsid w:val="00E0089F"/>
    <w:rsid w:val="00E00AA3"/>
    <w:rsid w:val="00E00B47"/>
    <w:rsid w:val="00E00D4C"/>
    <w:rsid w:val="00E01028"/>
    <w:rsid w:val="00E01525"/>
    <w:rsid w:val="00E02076"/>
    <w:rsid w:val="00E02270"/>
    <w:rsid w:val="00E02887"/>
    <w:rsid w:val="00E03068"/>
    <w:rsid w:val="00E0380D"/>
    <w:rsid w:val="00E03A0D"/>
    <w:rsid w:val="00E04D83"/>
    <w:rsid w:val="00E06640"/>
    <w:rsid w:val="00E06A38"/>
    <w:rsid w:val="00E07144"/>
    <w:rsid w:val="00E0720F"/>
    <w:rsid w:val="00E07E3C"/>
    <w:rsid w:val="00E10430"/>
    <w:rsid w:val="00E10943"/>
    <w:rsid w:val="00E10A3E"/>
    <w:rsid w:val="00E10DCE"/>
    <w:rsid w:val="00E11DA5"/>
    <w:rsid w:val="00E12478"/>
    <w:rsid w:val="00E1259A"/>
    <w:rsid w:val="00E12D64"/>
    <w:rsid w:val="00E13B88"/>
    <w:rsid w:val="00E13ECE"/>
    <w:rsid w:val="00E154F1"/>
    <w:rsid w:val="00E1582D"/>
    <w:rsid w:val="00E16CDF"/>
    <w:rsid w:val="00E20E6F"/>
    <w:rsid w:val="00E20EB6"/>
    <w:rsid w:val="00E21EA2"/>
    <w:rsid w:val="00E22723"/>
    <w:rsid w:val="00E237A5"/>
    <w:rsid w:val="00E2464C"/>
    <w:rsid w:val="00E24EFC"/>
    <w:rsid w:val="00E25C1D"/>
    <w:rsid w:val="00E26873"/>
    <w:rsid w:val="00E26BE3"/>
    <w:rsid w:val="00E270AA"/>
    <w:rsid w:val="00E2716F"/>
    <w:rsid w:val="00E3048F"/>
    <w:rsid w:val="00E309F7"/>
    <w:rsid w:val="00E311B6"/>
    <w:rsid w:val="00E315A8"/>
    <w:rsid w:val="00E31FA8"/>
    <w:rsid w:val="00E320E1"/>
    <w:rsid w:val="00E32214"/>
    <w:rsid w:val="00E322BA"/>
    <w:rsid w:val="00E327DE"/>
    <w:rsid w:val="00E328F8"/>
    <w:rsid w:val="00E32D37"/>
    <w:rsid w:val="00E339AB"/>
    <w:rsid w:val="00E35EA8"/>
    <w:rsid w:val="00E35F16"/>
    <w:rsid w:val="00E364E5"/>
    <w:rsid w:val="00E36FD3"/>
    <w:rsid w:val="00E3711E"/>
    <w:rsid w:val="00E4084E"/>
    <w:rsid w:val="00E40DD8"/>
    <w:rsid w:val="00E420B6"/>
    <w:rsid w:val="00E425BD"/>
    <w:rsid w:val="00E425F7"/>
    <w:rsid w:val="00E42880"/>
    <w:rsid w:val="00E42EA5"/>
    <w:rsid w:val="00E43055"/>
    <w:rsid w:val="00E43520"/>
    <w:rsid w:val="00E44191"/>
    <w:rsid w:val="00E444B5"/>
    <w:rsid w:val="00E44B0E"/>
    <w:rsid w:val="00E44E45"/>
    <w:rsid w:val="00E44E69"/>
    <w:rsid w:val="00E45E5C"/>
    <w:rsid w:val="00E467ED"/>
    <w:rsid w:val="00E46846"/>
    <w:rsid w:val="00E46C5F"/>
    <w:rsid w:val="00E46D1C"/>
    <w:rsid w:val="00E46FCC"/>
    <w:rsid w:val="00E470B1"/>
    <w:rsid w:val="00E47495"/>
    <w:rsid w:val="00E47C3F"/>
    <w:rsid w:val="00E47CA8"/>
    <w:rsid w:val="00E5185D"/>
    <w:rsid w:val="00E525B7"/>
    <w:rsid w:val="00E54030"/>
    <w:rsid w:val="00E541AE"/>
    <w:rsid w:val="00E55064"/>
    <w:rsid w:val="00E55436"/>
    <w:rsid w:val="00E55761"/>
    <w:rsid w:val="00E55A17"/>
    <w:rsid w:val="00E56525"/>
    <w:rsid w:val="00E615F0"/>
    <w:rsid w:val="00E61B4E"/>
    <w:rsid w:val="00E620BB"/>
    <w:rsid w:val="00E6229B"/>
    <w:rsid w:val="00E62D67"/>
    <w:rsid w:val="00E62FFD"/>
    <w:rsid w:val="00E6446C"/>
    <w:rsid w:val="00E64628"/>
    <w:rsid w:val="00E64828"/>
    <w:rsid w:val="00E65128"/>
    <w:rsid w:val="00E659EF"/>
    <w:rsid w:val="00E65C82"/>
    <w:rsid w:val="00E66C5B"/>
    <w:rsid w:val="00E66CAD"/>
    <w:rsid w:val="00E67288"/>
    <w:rsid w:val="00E67FE1"/>
    <w:rsid w:val="00E70050"/>
    <w:rsid w:val="00E707A4"/>
    <w:rsid w:val="00E70C72"/>
    <w:rsid w:val="00E715F6"/>
    <w:rsid w:val="00E723CF"/>
    <w:rsid w:val="00E7272B"/>
    <w:rsid w:val="00E72AC1"/>
    <w:rsid w:val="00E72F9F"/>
    <w:rsid w:val="00E73FF6"/>
    <w:rsid w:val="00E743C3"/>
    <w:rsid w:val="00E745D0"/>
    <w:rsid w:val="00E75429"/>
    <w:rsid w:val="00E76D2D"/>
    <w:rsid w:val="00E7701E"/>
    <w:rsid w:val="00E77B8C"/>
    <w:rsid w:val="00E8023B"/>
    <w:rsid w:val="00E806A3"/>
    <w:rsid w:val="00E80969"/>
    <w:rsid w:val="00E80AE2"/>
    <w:rsid w:val="00E8184D"/>
    <w:rsid w:val="00E81BE8"/>
    <w:rsid w:val="00E82A82"/>
    <w:rsid w:val="00E82B0D"/>
    <w:rsid w:val="00E830D7"/>
    <w:rsid w:val="00E83D16"/>
    <w:rsid w:val="00E8452C"/>
    <w:rsid w:val="00E847ED"/>
    <w:rsid w:val="00E850EF"/>
    <w:rsid w:val="00E85888"/>
    <w:rsid w:val="00E858BA"/>
    <w:rsid w:val="00E85DCA"/>
    <w:rsid w:val="00E86FDD"/>
    <w:rsid w:val="00E87273"/>
    <w:rsid w:val="00E87885"/>
    <w:rsid w:val="00E878D8"/>
    <w:rsid w:val="00E901D6"/>
    <w:rsid w:val="00E902F2"/>
    <w:rsid w:val="00E902F9"/>
    <w:rsid w:val="00E906F8"/>
    <w:rsid w:val="00E91215"/>
    <w:rsid w:val="00E921BA"/>
    <w:rsid w:val="00E92456"/>
    <w:rsid w:val="00E94141"/>
    <w:rsid w:val="00E94DEB"/>
    <w:rsid w:val="00E9595D"/>
    <w:rsid w:val="00E95FAE"/>
    <w:rsid w:val="00E9648A"/>
    <w:rsid w:val="00E96A04"/>
    <w:rsid w:val="00E975F2"/>
    <w:rsid w:val="00EA04FF"/>
    <w:rsid w:val="00EA13A5"/>
    <w:rsid w:val="00EA295F"/>
    <w:rsid w:val="00EA2DE0"/>
    <w:rsid w:val="00EA3006"/>
    <w:rsid w:val="00EA3064"/>
    <w:rsid w:val="00EA3242"/>
    <w:rsid w:val="00EA386D"/>
    <w:rsid w:val="00EA406F"/>
    <w:rsid w:val="00EA46F6"/>
    <w:rsid w:val="00EA4880"/>
    <w:rsid w:val="00EA4CC7"/>
    <w:rsid w:val="00EA4F78"/>
    <w:rsid w:val="00EA53FA"/>
    <w:rsid w:val="00EA5644"/>
    <w:rsid w:val="00EA5F2D"/>
    <w:rsid w:val="00EA6DEB"/>
    <w:rsid w:val="00EA7630"/>
    <w:rsid w:val="00EB012E"/>
    <w:rsid w:val="00EB036B"/>
    <w:rsid w:val="00EB0384"/>
    <w:rsid w:val="00EB0629"/>
    <w:rsid w:val="00EB168C"/>
    <w:rsid w:val="00EB2202"/>
    <w:rsid w:val="00EB29FD"/>
    <w:rsid w:val="00EB3269"/>
    <w:rsid w:val="00EB3519"/>
    <w:rsid w:val="00EB3CD2"/>
    <w:rsid w:val="00EB40DE"/>
    <w:rsid w:val="00EB482C"/>
    <w:rsid w:val="00EB51A8"/>
    <w:rsid w:val="00EB543E"/>
    <w:rsid w:val="00EB63A1"/>
    <w:rsid w:val="00EB6611"/>
    <w:rsid w:val="00EB7894"/>
    <w:rsid w:val="00EB7D6C"/>
    <w:rsid w:val="00EC0D20"/>
    <w:rsid w:val="00EC10E8"/>
    <w:rsid w:val="00EC23CB"/>
    <w:rsid w:val="00EC276B"/>
    <w:rsid w:val="00EC2EDC"/>
    <w:rsid w:val="00EC3945"/>
    <w:rsid w:val="00EC3CA1"/>
    <w:rsid w:val="00EC412F"/>
    <w:rsid w:val="00EC5AFB"/>
    <w:rsid w:val="00EC7003"/>
    <w:rsid w:val="00EC7033"/>
    <w:rsid w:val="00EC712F"/>
    <w:rsid w:val="00EC78A6"/>
    <w:rsid w:val="00EC7B99"/>
    <w:rsid w:val="00EC7BC2"/>
    <w:rsid w:val="00EC7C6D"/>
    <w:rsid w:val="00EC7D3F"/>
    <w:rsid w:val="00ED0003"/>
    <w:rsid w:val="00ED0754"/>
    <w:rsid w:val="00ED2D77"/>
    <w:rsid w:val="00ED2EC2"/>
    <w:rsid w:val="00ED38A9"/>
    <w:rsid w:val="00ED3FB2"/>
    <w:rsid w:val="00ED46A2"/>
    <w:rsid w:val="00ED4D89"/>
    <w:rsid w:val="00ED4E42"/>
    <w:rsid w:val="00ED4FD7"/>
    <w:rsid w:val="00ED500B"/>
    <w:rsid w:val="00ED517B"/>
    <w:rsid w:val="00ED65BE"/>
    <w:rsid w:val="00ED6645"/>
    <w:rsid w:val="00ED6B28"/>
    <w:rsid w:val="00EE06D7"/>
    <w:rsid w:val="00EE2F40"/>
    <w:rsid w:val="00EE398C"/>
    <w:rsid w:val="00EE43E7"/>
    <w:rsid w:val="00EE62CC"/>
    <w:rsid w:val="00EE6551"/>
    <w:rsid w:val="00EE68C5"/>
    <w:rsid w:val="00EE7673"/>
    <w:rsid w:val="00EF053E"/>
    <w:rsid w:val="00EF059A"/>
    <w:rsid w:val="00EF0FB9"/>
    <w:rsid w:val="00EF14E9"/>
    <w:rsid w:val="00EF16DB"/>
    <w:rsid w:val="00EF19C8"/>
    <w:rsid w:val="00EF2FA6"/>
    <w:rsid w:val="00EF376C"/>
    <w:rsid w:val="00EF3EED"/>
    <w:rsid w:val="00EF4604"/>
    <w:rsid w:val="00EF501D"/>
    <w:rsid w:val="00EF5D7A"/>
    <w:rsid w:val="00EF6516"/>
    <w:rsid w:val="00EF771F"/>
    <w:rsid w:val="00EF7E58"/>
    <w:rsid w:val="00F00172"/>
    <w:rsid w:val="00F006D7"/>
    <w:rsid w:val="00F00714"/>
    <w:rsid w:val="00F00E9B"/>
    <w:rsid w:val="00F013AB"/>
    <w:rsid w:val="00F02555"/>
    <w:rsid w:val="00F02DD9"/>
    <w:rsid w:val="00F03F7E"/>
    <w:rsid w:val="00F0405B"/>
    <w:rsid w:val="00F0502A"/>
    <w:rsid w:val="00F053AC"/>
    <w:rsid w:val="00F05824"/>
    <w:rsid w:val="00F05EA8"/>
    <w:rsid w:val="00F06BE7"/>
    <w:rsid w:val="00F06FC0"/>
    <w:rsid w:val="00F071BF"/>
    <w:rsid w:val="00F0766F"/>
    <w:rsid w:val="00F076E5"/>
    <w:rsid w:val="00F10010"/>
    <w:rsid w:val="00F107D6"/>
    <w:rsid w:val="00F111B5"/>
    <w:rsid w:val="00F120E7"/>
    <w:rsid w:val="00F13A98"/>
    <w:rsid w:val="00F144D0"/>
    <w:rsid w:val="00F14BA0"/>
    <w:rsid w:val="00F14CC7"/>
    <w:rsid w:val="00F14EE3"/>
    <w:rsid w:val="00F15402"/>
    <w:rsid w:val="00F15ACF"/>
    <w:rsid w:val="00F16053"/>
    <w:rsid w:val="00F1694B"/>
    <w:rsid w:val="00F169B5"/>
    <w:rsid w:val="00F16FF8"/>
    <w:rsid w:val="00F2018B"/>
    <w:rsid w:val="00F20606"/>
    <w:rsid w:val="00F20B90"/>
    <w:rsid w:val="00F22A30"/>
    <w:rsid w:val="00F22B22"/>
    <w:rsid w:val="00F23214"/>
    <w:rsid w:val="00F232BC"/>
    <w:rsid w:val="00F2331F"/>
    <w:rsid w:val="00F235D6"/>
    <w:rsid w:val="00F24413"/>
    <w:rsid w:val="00F24800"/>
    <w:rsid w:val="00F24FBC"/>
    <w:rsid w:val="00F264A5"/>
    <w:rsid w:val="00F26566"/>
    <w:rsid w:val="00F26A88"/>
    <w:rsid w:val="00F26CF1"/>
    <w:rsid w:val="00F27127"/>
    <w:rsid w:val="00F27D85"/>
    <w:rsid w:val="00F3025D"/>
    <w:rsid w:val="00F313DD"/>
    <w:rsid w:val="00F319C2"/>
    <w:rsid w:val="00F33828"/>
    <w:rsid w:val="00F34416"/>
    <w:rsid w:val="00F34DD0"/>
    <w:rsid w:val="00F35F37"/>
    <w:rsid w:val="00F367BD"/>
    <w:rsid w:val="00F36CFB"/>
    <w:rsid w:val="00F377E4"/>
    <w:rsid w:val="00F37E77"/>
    <w:rsid w:val="00F40F07"/>
    <w:rsid w:val="00F4137B"/>
    <w:rsid w:val="00F428AB"/>
    <w:rsid w:val="00F437ED"/>
    <w:rsid w:val="00F4388F"/>
    <w:rsid w:val="00F43B6E"/>
    <w:rsid w:val="00F43C4A"/>
    <w:rsid w:val="00F43CFB"/>
    <w:rsid w:val="00F43D64"/>
    <w:rsid w:val="00F44912"/>
    <w:rsid w:val="00F44CCA"/>
    <w:rsid w:val="00F462D8"/>
    <w:rsid w:val="00F47048"/>
    <w:rsid w:val="00F471C4"/>
    <w:rsid w:val="00F47E4D"/>
    <w:rsid w:val="00F502DB"/>
    <w:rsid w:val="00F5112D"/>
    <w:rsid w:val="00F51682"/>
    <w:rsid w:val="00F516EA"/>
    <w:rsid w:val="00F518C5"/>
    <w:rsid w:val="00F5236F"/>
    <w:rsid w:val="00F52669"/>
    <w:rsid w:val="00F53539"/>
    <w:rsid w:val="00F537C1"/>
    <w:rsid w:val="00F547E8"/>
    <w:rsid w:val="00F54D81"/>
    <w:rsid w:val="00F550DA"/>
    <w:rsid w:val="00F5556E"/>
    <w:rsid w:val="00F556F6"/>
    <w:rsid w:val="00F55D50"/>
    <w:rsid w:val="00F55D81"/>
    <w:rsid w:val="00F567EF"/>
    <w:rsid w:val="00F56D9D"/>
    <w:rsid w:val="00F61AC7"/>
    <w:rsid w:val="00F62614"/>
    <w:rsid w:val="00F62860"/>
    <w:rsid w:val="00F62BE2"/>
    <w:rsid w:val="00F63B0A"/>
    <w:rsid w:val="00F64078"/>
    <w:rsid w:val="00F64896"/>
    <w:rsid w:val="00F6490D"/>
    <w:rsid w:val="00F64FBB"/>
    <w:rsid w:val="00F65657"/>
    <w:rsid w:val="00F65E7C"/>
    <w:rsid w:val="00F66711"/>
    <w:rsid w:val="00F66864"/>
    <w:rsid w:val="00F66E63"/>
    <w:rsid w:val="00F67B27"/>
    <w:rsid w:val="00F708C9"/>
    <w:rsid w:val="00F70D54"/>
    <w:rsid w:val="00F70E72"/>
    <w:rsid w:val="00F71E44"/>
    <w:rsid w:val="00F723DB"/>
    <w:rsid w:val="00F730A0"/>
    <w:rsid w:val="00F730F3"/>
    <w:rsid w:val="00F7371C"/>
    <w:rsid w:val="00F745C6"/>
    <w:rsid w:val="00F74BF8"/>
    <w:rsid w:val="00F75050"/>
    <w:rsid w:val="00F7544F"/>
    <w:rsid w:val="00F7551D"/>
    <w:rsid w:val="00F75530"/>
    <w:rsid w:val="00F75B21"/>
    <w:rsid w:val="00F7660B"/>
    <w:rsid w:val="00F77122"/>
    <w:rsid w:val="00F771DE"/>
    <w:rsid w:val="00F7728E"/>
    <w:rsid w:val="00F77E17"/>
    <w:rsid w:val="00F80AE8"/>
    <w:rsid w:val="00F80D6C"/>
    <w:rsid w:val="00F81A47"/>
    <w:rsid w:val="00F82BBA"/>
    <w:rsid w:val="00F82DD9"/>
    <w:rsid w:val="00F82E69"/>
    <w:rsid w:val="00F82F99"/>
    <w:rsid w:val="00F83154"/>
    <w:rsid w:val="00F833EA"/>
    <w:rsid w:val="00F8396E"/>
    <w:rsid w:val="00F83ABA"/>
    <w:rsid w:val="00F83B3C"/>
    <w:rsid w:val="00F83E97"/>
    <w:rsid w:val="00F8478E"/>
    <w:rsid w:val="00F84B85"/>
    <w:rsid w:val="00F84EB6"/>
    <w:rsid w:val="00F85697"/>
    <w:rsid w:val="00F85DC9"/>
    <w:rsid w:val="00F8715E"/>
    <w:rsid w:val="00F875CE"/>
    <w:rsid w:val="00F87645"/>
    <w:rsid w:val="00F878BF"/>
    <w:rsid w:val="00F90179"/>
    <w:rsid w:val="00F904EC"/>
    <w:rsid w:val="00F9087B"/>
    <w:rsid w:val="00F90B68"/>
    <w:rsid w:val="00F933CB"/>
    <w:rsid w:val="00F933F4"/>
    <w:rsid w:val="00F938B1"/>
    <w:rsid w:val="00F93969"/>
    <w:rsid w:val="00F940E5"/>
    <w:rsid w:val="00F95208"/>
    <w:rsid w:val="00F955AF"/>
    <w:rsid w:val="00F95607"/>
    <w:rsid w:val="00F9632A"/>
    <w:rsid w:val="00F969A9"/>
    <w:rsid w:val="00F97183"/>
    <w:rsid w:val="00FA1DD8"/>
    <w:rsid w:val="00FA1F45"/>
    <w:rsid w:val="00FA273A"/>
    <w:rsid w:val="00FA2FBB"/>
    <w:rsid w:val="00FA3607"/>
    <w:rsid w:val="00FA3A9F"/>
    <w:rsid w:val="00FA4219"/>
    <w:rsid w:val="00FA42F5"/>
    <w:rsid w:val="00FA4837"/>
    <w:rsid w:val="00FA4E31"/>
    <w:rsid w:val="00FA585C"/>
    <w:rsid w:val="00FA63F2"/>
    <w:rsid w:val="00FA666E"/>
    <w:rsid w:val="00FA6F27"/>
    <w:rsid w:val="00FA7AEA"/>
    <w:rsid w:val="00FB01A3"/>
    <w:rsid w:val="00FB09B1"/>
    <w:rsid w:val="00FB2392"/>
    <w:rsid w:val="00FB23BF"/>
    <w:rsid w:val="00FB2FAE"/>
    <w:rsid w:val="00FB30E8"/>
    <w:rsid w:val="00FB3144"/>
    <w:rsid w:val="00FB3843"/>
    <w:rsid w:val="00FB3B5E"/>
    <w:rsid w:val="00FB46AC"/>
    <w:rsid w:val="00FB49B5"/>
    <w:rsid w:val="00FB4B93"/>
    <w:rsid w:val="00FB5C86"/>
    <w:rsid w:val="00FB702A"/>
    <w:rsid w:val="00FB757F"/>
    <w:rsid w:val="00FC0C7A"/>
    <w:rsid w:val="00FC1562"/>
    <w:rsid w:val="00FC1970"/>
    <w:rsid w:val="00FC2078"/>
    <w:rsid w:val="00FC233A"/>
    <w:rsid w:val="00FC2EF5"/>
    <w:rsid w:val="00FC3980"/>
    <w:rsid w:val="00FC3F7F"/>
    <w:rsid w:val="00FC43C4"/>
    <w:rsid w:val="00FC4993"/>
    <w:rsid w:val="00FC4B7A"/>
    <w:rsid w:val="00FC55BE"/>
    <w:rsid w:val="00FC5C66"/>
    <w:rsid w:val="00FC631B"/>
    <w:rsid w:val="00FC79CB"/>
    <w:rsid w:val="00FC7F2B"/>
    <w:rsid w:val="00FD0229"/>
    <w:rsid w:val="00FD06D8"/>
    <w:rsid w:val="00FD0AED"/>
    <w:rsid w:val="00FD134E"/>
    <w:rsid w:val="00FD2337"/>
    <w:rsid w:val="00FD2427"/>
    <w:rsid w:val="00FD26AD"/>
    <w:rsid w:val="00FD4483"/>
    <w:rsid w:val="00FD4858"/>
    <w:rsid w:val="00FD4888"/>
    <w:rsid w:val="00FD6321"/>
    <w:rsid w:val="00FD65E4"/>
    <w:rsid w:val="00FD6EF1"/>
    <w:rsid w:val="00FE06B2"/>
    <w:rsid w:val="00FE08F4"/>
    <w:rsid w:val="00FE0C01"/>
    <w:rsid w:val="00FE131B"/>
    <w:rsid w:val="00FE1648"/>
    <w:rsid w:val="00FE1A88"/>
    <w:rsid w:val="00FE2844"/>
    <w:rsid w:val="00FE2956"/>
    <w:rsid w:val="00FE2B46"/>
    <w:rsid w:val="00FE2E41"/>
    <w:rsid w:val="00FE3155"/>
    <w:rsid w:val="00FE377F"/>
    <w:rsid w:val="00FE3A1F"/>
    <w:rsid w:val="00FE4B0A"/>
    <w:rsid w:val="00FE62B6"/>
    <w:rsid w:val="00FE6C6F"/>
    <w:rsid w:val="00FE7036"/>
    <w:rsid w:val="00FE72A8"/>
    <w:rsid w:val="00FE7494"/>
    <w:rsid w:val="00FE7E19"/>
    <w:rsid w:val="00FF0D9E"/>
    <w:rsid w:val="00FF1DC3"/>
    <w:rsid w:val="00FF2816"/>
    <w:rsid w:val="00FF2A04"/>
    <w:rsid w:val="00FF2AC4"/>
    <w:rsid w:val="00FF2C44"/>
    <w:rsid w:val="00FF2E21"/>
    <w:rsid w:val="00FF3A82"/>
    <w:rsid w:val="00FF3FB5"/>
    <w:rsid w:val="00FF401C"/>
    <w:rsid w:val="00FF421E"/>
    <w:rsid w:val="00FF4753"/>
    <w:rsid w:val="00FF6283"/>
    <w:rsid w:val="00FF6C44"/>
    <w:rsid w:val="00FF7141"/>
    <w:rsid w:val="00FF7308"/>
    <w:rsid w:val="00FF7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gray"/>
    </o:shapedefaults>
    <o:shapelayout v:ext="edit">
      <o:idmap v:ext="edit" data="2"/>
    </o:shapelayout>
  </w:shapeDefaults>
  <w:decimalSymbol w:val="."/>
  <w:listSeparator w:val=","/>
  <w14:docId w14:val="5656D5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kern w:val="20"/>
        <w:sz w:val="22"/>
        <w:szCs w:val="22"/>
        <w:lang w:val="en-US" w:eastAsia="en-US" w:bidi="ar-SA"/>
      </w:rPr>
    </w:rPrDefault>
    <w:pPrDefault>
      <w:pPr>
        <w:ind w:left="1656" w:hanging="360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iPriority="0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 w:qFormat="1"/>
    <w:lsdException w:name="FollowedHyperlink" w:semiHidden="1" w:unhideWhenUsed="1"/>
    <w:lsdException w:name="Strong" w:locked="0" w:uiPriority="0"/>
    <w:lsdException w:name="Emphasis" w:locked="0" w:uiPriority="20" w:qFormat="1"/>
    <w:lsdException w:name="Document Map" w:locked="0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locked="0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3566C9"/>
    <w:pPr>
      <w:spacing w:before="120" w:after="120" w:line="276" w:lineRule="auto"/>
      <w:ind w:left="0" w:firstLine="0"/>
      <w:jc w:val="both"/>
    </w:pPr>
  </w:style>
  <w:style w:type="paragraph" w:styleId="Heading1">
    <w:name w:val="heading 1"/>
    <w:next w:val="Normal"/>
    <w:link w:val="Heading1Char"/>
    <w:uiPriority w:val="9"/>
    <w:qFormat/>
    <w:locked/>
    <w:rsid w:val="00603267"/>
    <w:pPr>
      <w:keepNext/>
      <w:keepLines/>
      <w:numPr>
        <w:numId w:val="5"/>
      </w:numPr>
      <w:tabs>
        <w:tab w:val="left" w:pos="720"/>
      </w:tabs>
      <w:spacing w:before="120" w:after="120"/>
      <w:outlineLvl w:val="0"/>
    </w:pPr>
    <w:rPr>
      <w:rFonts w:eastAsia="Times New Roman" w:cs="Times New Roman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locked/>
    <w:rsid w:val="00A20F40"/>
    <w:pPr>
      <w:numPr>
        <w:ilvl w:val="1"/>
      </w:num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locked/>
    <w:rsid w:val="00DD72D5"/>
    <w:pPr>
      <w:numPr>
        <w:ilvl w:val="2"/>
      </w:numPr>
      <w:spacing w:before="240" w:after="240"/>
      <w:outlineLvl w:val="2"/>
    </w:pPr>
    <w:rPr>
      <w:bCs/>
      <w:iCs w:val="0"/>
      <w:kern w:val="18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locked/>
    <w:rsid w:val="00DD72D5"/>
    <w:pPr>
      <w:numPr>
        <w:ilvl w:val="3"/>
      </w:numPr>
      <w:spacing w:after="120"/>
      <w:ind w:left="1080" w:hanging="108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locked/>
    <w:rsid w:val="000D5A42"/>
    <w:pPr>
      <w:numPr>
        <w:ilvl w:val="4"/>
      </w:numPr>
      <w:outlineLvl w:val="4"/>
    </w:pPr>
    <w:rPr>
      <w:b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0D5A42"/>
    <w:pPr>
      <w:numPr>
        <w:ilvl w:val="5"/>
        <w:numId w:val="5"/>
      </w:numPr>
      <w:tabs>
        <w:tab w:val="left" w:pos="1440"/>
        <w:tab w:val="left" w:pos="1800"/>
      </w:tabs>
      <w:outlineLvl w:val="5"/>
    </w:pPr>
    <w:rPr>
      <w:b/>
      <w:bCs/>
      <w:color w:val="auto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locked/>
    <w:rsid w:val="00603267"/>
    <w:pPr>
      <w:keepNext/>
      <w:keepLines/>
      <w:numPr>
        <w:ilvl w:val="6"/>
        <w:numId w:val="5"/>
      </w:numPr>
      <w:tabs>
        <w:tab w:val="left" w:pos="1440"/>
        <w:tab w:val="left" w:pos="1800"/>
        <w:tab w:val="left" w:pos="2160"/>
      </w:tabs>
      <w:outlineLvl w:val="6"/>
    </w:pPr>
    <w:rPr>
      <w:rFonts w:eastAsiaTheme="majorEastAsia" w:cstheme="majorBidi"/>
      <w:b/>
      <w:iCs/>
      <w:color w:val="auto"/>
      <w:sz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0D5A42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0D5A42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locked/>
    <w:rsid w:val="006A12C5"/>
    <w:rPr>
      <w:rFonts w:ascii="Arial" w:hAnsi="Arial"/>
      <w:i/>
      <w:color w:val="00B2A9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F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2E"/>
    <w:rPr>
      <w:rFonts w:eastAsia="Times New Roman" w:cs="Arial"/>
      <w:color w:val="000000"/>
      <w:kern w:val="2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7F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2E"/>
    <w:rPr>
      <w:rFonts w:eastAsia="Times New Roman" w:cs="Arial"/>
      <w:color w:val="000000"/>
      <w:kern w:val="2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3267"/>
    <w:rPr>
      <w:rFonts w:eastAsia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D0E"/>
    <w:rPr>
      <w:rFonts w:ascii="Calibri" w:eastAsia="Times New Roman" w:hAnsi="Calibri" w:cs="Times New Roman"/>
      <w:b/>
      <w:iCs/>
      <w:kern w:val="3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72D5"/>
    <w:rPr>
      <w:rFonts w:ascii="Calibri" w:eastAsia="Times New Roman" w:hAnsi="Calibri" w:cs="Times New Roman"/>
      <w:b/>
      <w:bCs/>
      <w:kern w:val="18"/>
      <w:sz w:val="28"/>
      <w:szCs w:val="28"/>
    </w:rPr>
  </w:style>
  <w:style w:type="character" w:styleId="Emphasis">
    <w:name w:val="Emphasis"/>
    <w:uiPriority w:val="20"/>
    <w:qFormat/>
    <w:locked/>
    <w:rsid w:val="00E02887"/>
    <w:rPr>
      <w:i/>
      <w:iCs/>
    </w:rPr>
  </w:style>
  <w:style w:type="table" w:styleId="TableGrid">
    <w:name w:val="Table Grid"/>
    <w:aliases w:val="Simple Grid"/>
    <w:basedOn w:val="TableNormal"/>
    <w:uiPriority w:val="59"/>
    <w:locked/>
    <w:rsid w:val="00340E42"/>
    <w:pPr>
      <w:ind w:left="0" w:firstLine="0"/>
    </w:pPr>
    <w:rPr>
      <w:rFonts w:eastAsia="Times New Roman" w:cs="Times New Roman"/>
    </w:rPr>
    <w:tblPr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</w:pPr>
      <w:rPr>
        <w:rFonts w:ascii="Calibri" w:hAnsi="Calibri"/>
        <w:sz w:val="24"/>
      </w:rPr>
      <w:tblPr/>
      <w:tcPr>
        <w:vAlign w:val="bottom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D72D5"/>
    <w:rPr>
      <w:rFonts w:ascii="Calibri" w:eastAsia="Times New Roman" w:hAnsi="Calibri" w:cs="Times New Roman"/>
      <w:b/>
      <w:bCs/>
      <w:kern w:val="18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F1A65"/>
    <w:rPr>
      <w:rFonts w:ascii="Calibri" w:eastAsia="Times New Roman" w:hAnsi="Calibri" w:cs="Times New Roman"/>
      <w:b/>
      <w:kern w:val="18"/>
      <w:sz w:val="28"/>
      <w:szCs w:val="26"/>
    </w:rPr>
  </w:style>
  <w:style w:type="table" w:customStyle="1" w:styleId="MaximTableVerticalEmphasis2">
    <w:name w:val="Maxim_Table_Vertical_Emphasis2"/>
    <w:basedOn w:val="TableNormal"/>
    <w:uiPriority w:val="99"/>
    <w:rsid w:val="00F4137B"/>
    <w:rPr>
      <w:rFonts w:asciiTheme="minorHAnsi" w:hAnsiTheme="minorHAnsi"/>
    </w:rPr>
    <w:tblPr>
      <w:tblStyleRowBandSize w:val="1"/>
      <w:tblStyleColBandSize w:val="1"/>
      <w:tblInd w:w="720" w:type="dxa"/>
      <w:tblBorders>
        <w:insideV w:val="single" w:sz="8" w:space="0" w:color="636363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636363"/>
        <w:vAlign w:val="bottom"/>
      </w:tcPr>
    </w:tblStylePr>
    <w:tblStylePr w:type="band1Vert">
      <w:pPr>
        <w:jc w:val="center"/>
      </w:pPr>
      <w:rPr>
        <w:rFonts w:ascii="Calibri" w:hAnsi="Calibri"/>
        <w:sz w:val="20"/>
      </w:rPr>
      <w:tblPr/>
      <w:tcPr>
        <w:tcBorders>
          <w:insideH w:val="nil"/>
        </w:tcBorders>
        <w:shd w:val="clear" w:color="auto" w:fill="E5E5E5"/>
      </w:tcPr>
    </w:tblStylePr>
    <w:tblStylePr w:type="band2Vert">
      <w:rPr>
        <w:rFonts w:ascii="Calibri" w:hAnsi="Calibri"/>
        <w:sz w:val="20"/>
      </w:rPr>
      <w:tblPr/>
      <w:tcPr>
        <w:tcBorders>
          <w:insideH w:val="nil"/>
        </w:tcBorders>
        <w:shd w:val="clear" w:color="auto" w:fill="FFFFFF" w:themeFill="background1"/>
      </w:tcPr>
    </w:tblStylePr>
    <w:tblStylePr w:type="band2Horz">
      <w:tblPr/>
      <w:tcPr>
        <w:shd w:val="clear" w:color="auto" w:fill="E5E5E5"/>
      </w:tcPr>
    </w:tblStylePr>
  </w:style>
  <w:style w:type="numbering" w:customStyle="1" w:styleId="NormalBullets">
    <w:name w:val="Normal_Bullets"/>
    <w:basedOn w:val="NoList"/>
    <w:uiPriority w:val="99"/>
    <w:locked/>
    <w:rsid w:val="00E02887"/>
    <w:pPr>
      <w:numPr>
        <w:numId w:val="1"/>
      </w:numPr>
    </w:pPr>
  </w:style>
  <w:style w:type="paragraph" w:styleId="Quote">
    <w:name w:val="Quote"/>
    <w:basedOn w:val="Normal"/>
    <w:next w:val="Normal"/>
    <w:link w:val="QuoteChar"/>
    <w:uiPriority w:val="29"/>
    <w:locked/>
    <w:rsid w:val="00E028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1259"/>
    <w:rPr>
      <w:rFonts w:ascii="Calibri" w:eastAsia="Times New Roman" w:hAnsi="Calibri" w:cs="Times New Roman"/>
      <w:i/>
      <w:iCs/>
      <w:color w:val="000000"/>
      <w:spacing w:val="-6"/>
      <w:kern w:val="20"/>
      <w:szCs w:val="22"/>
    </w:rPr>
  </w:style>
  <w:style w:type="table" w:styleId="TableSimple2">
    <w:name w:val="Table Simple 2"/>
    <w:basedOn w:val="TableNormal"/>
    <w:uiPriority w:val="99"/>
    <w:semiHidden/>
    <w:unhideWhenUsed/>
    <w:locked/>
    <w:rsid w:val="00E02887"/>
    <w:pPr>
      <w:keepNext/>
      <w:keepLines/>
      <w:spacing w:before="60" w:after="60" w:line="221" w:lineRule="auto"/>
      <w:ind w:left="1282"/>
    </w:pPr>
    <w:rPr>
      <w:rFonts w:ascii="Calibri" w:eastAsia="Times New Roman" w:hAnsi="Calibri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MaximTableImageLegend">
    <w:name w:val="Maxim_Table_Image_Legend"/>
    <w:basedOn w:val="TableNormal"/>
    <w:uiPriority w:val="99"/>
    <w:rsid w:val="00BA11DE"/>
    <w:pPr>
      <w:spacing w:before="60" w:after="60"/>
      <w:ind w:left="0" w:firstLine="0"/>
    </w:pPr>
    <w:rPr>
      <w:rFonts w:ascii="Calibri" w:hAnsi="Calibri"/>
    </w:rPr>
    <w:tblPr>
      <w:tblStyleRowBandSize w:val="1"/>
      <w:tblInd w:w="720" w:type="dxa"/>
      <w:tblBorders>
        <w:top w:val="single" w:sz="2" w:space="0" w:color="00B2A9"/>
        <w:bottom w:val="single" w:sz="2" w:space="0" w:color="00B2A9"/>
        <w:insideH w:val="single" w:sz="2" w:space="0" w:color="BFBFBF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rFonts w:ascii="Calibri" w:hAnsi="Calibri"/>
        <w:color w:val="000000" w:themeColor="text1"/>
        <w:sz w:val="20"/>
      </w:rPr>
    </w:tblStylePr>
    <w:tblStylePr w:type="firstCol">
      <w:pPr>
        <w:wordWrap/>
        <w:jc w:val="center"/>
      </w:pPr>
      <w:rPr>
        <w:rFonts w:ascii="Calibri" w:hAnsi="Calibri"/>
        <w:sz w:val="20"/>
      </w:rPr>
    </w:tblStylePr>
    <w:tblStylePr w:type="band1Horz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paragraph" w:styleId="ListParagraph">
    <w:name w:val="List Paragraph"/>
    <w:basedOn w:val="Normal"/>
    <w:link w:val="ListParagraphChar"/>
    <w:uiPriority w:val="34"/>
    <w:qFormat/>
    <w:rsid w:val="00D7226F"/>
    <w:pPr>
      <w:numPr>
        <w:numId w:val="7"/>
      </w:numPr>
      <w:spacing w:before="0" w:after="0" w:line="240" w:lineRule="auto"/>
      <w:contextualSpacing/>
      <w:jc w:val="left"/>
    </w:pPr>
  </w:style>
  <w:style w:type="paragraph" w:styleId="TOC1">
    <w:name w:val="toc 1"/>
    <w:next w:val="Normal"/>
    <w:uiPriority w:val="39"/>
    <w:unhideWhenUsed/>
    <w:qFormat/>
    <w:locked/>
    <w:rsid w:val="002B02C8"/>
    <w:pPr>
      <w:keepNext/>
      <w:keepLines/>
      <w:tabs>
        <w:tab w:val="left" w:pos="475"/>
        <w:tab w:val="right" w:leader="dot" w:pos="8640"/>
      </w:tabs>
      <w:spacing w:before="120" w:after="60"/>
      <w:ind w:left="0" w:firstLine="0"/>
    </w:pPr>
    <w:rPr>
      <w:rFonts w:eastAsia="Times New Roman" w:cs="Times New Roman"/>
      <w:b/>
      <w:bCs/>
      <w:iCs/>
      <w:noProof/>
      <w:sz w:val="24"/>
      <w:szCs w:val="24"/>
    </w:rPr>
  </w:style>
  <w:style w:type="paragraph" w:styleId="TOC2">
    <w:name w:val="toc 2"/>
    <w:basedOn w:val="TOC1"/>
    <w:next w:val="Normal"/>
    <w:uiPriority w:val="39"/>
    <w:unhideWhenUsed/>
    <w:qFormat/>
    <w:locked/>
    <w:rsid w:val="00E13ECE"/>
    <w:pPr>
      <w:keepNext w:val="0"/>
      <w:tabs>
        <w:tab w:val="clear" w:pos="475"/>
        <w:tab w:val="left" w:pos="720"/>
      </w:tabs>
      <w:spacing w:before="0" w:after="20"/>
    </w:pPr>
    <w:rPr>
      <w:b w:val="0"/>
      <w:iCs w:val="0"/>
      <w:color w:val="auto"/>
      <w:sz w:val="20"/>
    </w:rPr>
  </w:style>
  <w:style w:type="paragraph" w:styleId="TOC3">
    <w:name w:val="toc 3"/>
    <w:basedOn w:val="TOC2"/>
    <w:next w:val="Normal"/>
    <w:uiPriority w:val="39"/>
    <w:unhideWhenUsed/>
    <w:qFormat/>
    <w:locked/>
    <w:rsid w:val="00E13ECE"/>
  </w:style>
  <w:style w:type="paragraph" w:styleId="TOC4">
    <w:name w:val="toc 4"/>
    <w:basedOn w:val="TOC2"/>
    <w:next w:val="Normal"/>
    <w:uiPriority w:val="39"/>
    <w:unhideWhenUsed/>
    <w:locked/>
    <w:rsid w:val="00920A51"/>
    <w:rPr>
      <w:szCs w:val="20"/>
    </w:rPr>
  </w:style>
  <w:style w:type="paragraph" w:styleId="BodyText">
    <w:name w:val="Body Text"/>
    <w:basedOn w:val="Normal"/>
    <w:link w:val="BodyTextChar"/>
    <w:uiPriority w:val="99"/>
    <w:unhideWhenUsed/>
    <w:locked/>
    <w:rsid w:val="00E02887"/>
  </w:style>
  <w:style w:type="character" w:customStyle="1" w:styleId="BodyTextChar">
    <w:name w:val="Body Text Char"/>
    <w:basedOn w:val="DefaultParagraphFont"/>
    <w:link w:val="BodyText"/>
    <w:uiPriority w:val="99"/>
    <w:rsid w:val="00401259"/>
    <w:rPr>
      <w:rFonts w:ascii="Calibri" w:eastAsia="Times New Roman" w:hAnsi="Calibri" w:cs="Times New Roman"/>
      <w:color w:val="000000"/>
      <w:spacing w:val="-6"/>
      <w:kern w:val="2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CF1A65"/>
    <w:rPr>
      <w:rFonts w:eastAsia="Times New Roman" w:cs="Arial"/>
      <w:b/>
      <w:bCs/>
      <w:kern w:val="20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02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B16"/>
    <w:rPr>
      <w:rFonts w:ascii="Tahoma" w:eastAsia="Times New Roman" w:hAnsi="Tahoma" w:cs="Tahoma"/>
      <w:color w:val="000000"/>
      <w:spacing w:val="-6"/>
      <w:kern w:val="20"/>
      <w:sz w:val="16"/>
      <w:szCs w:val="16"/>
    </w:rPr>
  </w:style>
  <w:style w:type="paragraph" w:styleId="TOC5">
    <w:name w:val="toc 5"/>
    <w:basedOn w:val="TOC2"/>
    <w:next w:val="Normal"/>
    <w:uiPriority w:val="39"/>
    <w:unhideWhenUsed/>
    <w:locked/>
    <w:rsid w:val="0001246E"/>
    <w:rPr>
      <w:kern w:val="0"/>
    </w:rPr>
  </w:style>
  <w:style w:type="paragraph" w:styleId="TOC6">
    <w:name w:val="toc 6"/>
    <w:basedOn w:val="TOC2"/>
    <w:next w:val="Normal"/>
    <w:uiPriority w:val="39"/>
    <w:unhideWhenUsed/>
    <w:locked/>
    <w:rsid w:val="0001246E"/>
    <w:rPr>
      <w:kern w:val="0"/>
    </w:rPr>
  </w:style>
  <w:style w:type="paragraph" w:styleId="TOC7">
    <w:name w:val="toc 7"/>
    <w:basedOn w:val="TOC2"/>
    <w:next w:val="Normal"/>
    <w:uiPriority w:val="39"/>
    <w:unhideWhenUsed/>
    <w:locked/>
    <w:rsid w:val="00E13ECE"/>
    <w:rPr>
      <w:kern w:val="0"/>
    </w:rPr>
  </w:style>
  <w:style w:type="paragraph" w:customStyle="1" w:styleId="Default">
    <w:name w:val="Default"/>
    <w:rsid w:val="006F40D9"/>
    <w:pPr>
      <w:autoSpaceDE w:val="0"/>
      <w:autoSpaceDN w:val="0"/>
      <w:adjustRightInd w:val="0"/>
      <w:ind w:left="0" w:firstLine="0"/>
    </w:pPr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E0288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locked/>
    <w:rsid w:val="00E0288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54DEB"/>
    <w:rPr>
      <w:rFonts w:ascii="Calibri" w:eastAsia="Times New Roman" w:hAnsi="Calibri" w:cs="Times New Roman"/>
      <w:color w:val="000000"/>
      <w:spacing w:val="-6"/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E02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DEB"/>
    <w:rPr>
      <w:rFonts w:ascii="Calibri" w:eastAsia="Times New Roman" w:hAnsi="Calibri" w:cs="Times New Roman"/>
      <w:b/>
      <w:bCs/>
      <w:color w:val="000000"/>
      <w:spacing w:val="-6"/>
      <w:kern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E028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3F83"/>
    <w:rPr>
      <w:rFonts w:ascii="Tahoma" w:eastAsia="Times New Roman" w:hAnsi="Tahoma" w:cs="Tahoma"/>
      <w:color w:val="000000"/>
      <w:spacing w:val="-6"/>
      <w:kern w:val="20"/>
      <w:sz w:val="16"/>
      <w:szCs w:val="16"/>
    </w:rPr>
  </w:style>
  <w:style w:type="paragraph" w:styleId="Revision">
    <w:name w:val="Revision"/>
    <w:hidden/>
    <w:uiPriority w:val="99"/>
    <w:semiHidden/>
    <w:rsid w:val="00E902F9"/>
    <w:rPr>
      <w:rFonts w:ascii="Calibri" w:eastAsia="Times New Roman" w:hAnsi="Calibri" w:cs="Times New Roman"/>
      <w:spacing w:val="-6"/>
    </w:rPr>
  </w:style>
  <w:style w:type="paragraph" w:customStyle="1" w:styleId="Footnote">
    <w:name w:val="Footnote"/>
    <w:basedOn w:val="Normal"/>
    <w:link w:val="FootnoteChar"/>
    <w:rsid w:val="0001246E"/>
    <w:pPr>
      <w:ind w:left="360" w:right="720"/>
    </w:pPr>
    <w:rPr>
      <w:sz w:val="18"/>
    </w:rPr>
  </w:style>
  <w:style w:type="character" w:customStyle="1" w:styleId="FootnoteChar">
    <w:name w:val="Footnote Char"/>
    <w:basedOn w:val="DefaultParagraphFont"/>
    <w:link w:val="Footnote"/>
    <w:rsid w:val="00617F2E"/>
    <w:rPr>
      <w:rFonts w:ascii="Calibri" w:eastAsia="Times New Roman" w:hAnsi="Calibri" w:cs="Times New Roman"/>
      <w:noProof/>
      <w:color w:val="000000"/>
      <w:kern w:val="20"/>
      <w:sz w:val="18"/>
      <w:szCs w:val="22"/>
    </w:rPr>
  </w:style>
  <w:style w:type="table" w:customStyle="1" w:styleId="LightShading1">
    <w:name w:val="Light Shading1"/>
    <w:basedOn w:val="TableNormal"/>
    <w:uiPriority w:val="60"/>
    <w:locked/>
    <w:rsid w:val="004B61C5"/>
    <w:rPr>
      <w:color w:val="000000" w:themeColor="text1" w:themeShade="BF"/>
    </w:rPr>
    <w:tblPr>
      <w:tblStyleRowBandSize w:val="1"/>
      <w:tblStyleColBandSize w:val="1"/>
      <w:tblBorders>
        <w:top w:val="single" w:sz="8" w:space="0" w:color="D9D9D9" w:themeColor="background1" w:themeShade="D9"/>
        <w:bottom w:val="single" w:sz="8" w:space="0" w:color="D9D9D9" w:themeColor="background1" w:themeShade="D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ximTableVerticalEmphasis1">
    <w:name w:val="Maxim_Table_Vertical_Emphasis_1"/>
    <w:basedOn w:val="TableNormal"/>
    <w:uiPriority w:val="99"/>
    <w:rsid w:val="00825B22"/>
    <w:pPr>
      <w:ind w:left="0" w:firstLine="0"/>
    </w:pPr>
    <w:rPr>
      <w:rFonts w:ascii="Calibri" w:hAnsi="Calibri"/>
      <w:color w:val="000000" w:themeColor="text1"/>
    </w:rPr>
    <w:tblPr>
      <w:tblStyleColBandSize w:val="1"/>
      <w:tblInd w:w="720" w:type="dxa"/>
      <w:tblBorders>
        <w:insideH w:val="single" w:sz="8" w:space="0" w:color="636363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636363"/>
        <w:vAlign w:val="bottom"/>
      </w:tcPr>
    </w:tblStylePr>
    <w:tblStylePr w:type="band1Vert">
      <w:pPr>
        <w:jc w:val="center"/>
      </w:pPr>
      <w:rPr>
        <w:rFonts w:ascii="Calibri" w:hAnsi="Calibri"/>
        <w:sz w:val="20"/>
      </w:rPr>
      <w:tblPr/>
      <w:tcPr>
        <w:tcBorders>
          <w:insideH w:val="nil"/>
        </w:tcBorders>
        <w:shd w:val="clear" w:color="auto" w:fill="E5E5E5"/>
      </w:tcPr>
    </w:tblStylePr>
    <w:tblStylePr w:type="band2Vert">
      <w:rPr>
        <w:rFonts w:ascii="Calibri" w:hAnsi="Calibri"/>
        <w:sz w:val="20"/>
      </w:rPr>
      <w:tblPr/>
      <w:tcPr>
        <w:tcBorders>
          <w:insideH w:val="nil"/>
        </w:tcBorders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AD6FE0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rsid w:val="00603267"/>
    <w:rPr>
      <w:rFonts w:eastAsiaTheme="majorEastAsia" w:cstheme="majorBidi"/>
      <w:b/>
      <w:iCs/>
      <w:color w:val="auto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6A735C"/>
    <w:rPr>
      <w:rFonts w:asciiTheme="majorHAnsi" w:eastAsiaTheme="majorEastAsia" w:hAnsiTheme="majorHAnsi" w:cstheme="majorBidi"/>
      <w:color w:val="404040" w:themeColor="text1" w:themeTint="BF"/>
      <w:kern w:val="2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5C"/>
    <w:rPr>
      <w:rFonts w:asciiTheme="majorHAnsi" w:eastAsiaTheme="majorEastAsia" w:hAnsiTheme="majorHAnsi" w:cstheme="majorBidi"/>
      <w:i/>
      <w:iCs/>
      <w:color w:val="404040" w:themeColor="text1" w:themeTint="BF"/>
      <w:kern w:val="20"/>
      <w:sz w:val="22"/>
    </w:rPr>
  </w:style>
  <w:style w:type="table" w:customStyle="1" w:styleId="MaximTableHorizontalEmphasis">
    <w:name w:val="Maxim_Table_Horizontal_Emphasis"/>
    <w:basedOn w:val="TableNormal"/>
    <w:uiPriority w:val="99"/>
    <w:rsid w:val="00254E9D"/>
    <w:pPr>
      <w:ind w:left="720" w:firstLine="0"/>
    </w:pPr>
    <w:rPr>
      <w:rFonts w:asciiTheme="minorHAnsi" w:hAnsiTheme="minorHAnsi"/>
    </w:rPr>
    <w:tblPr>
      <w:tblStyleRowBandSize w:val="1"/>
      <w:tblInd w:w="792" w:type="dxa"/>
      <w:tblBorders>
        <w:top w:val="single" w:sz="8" w:space="0" w:color="636363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E5E5E5"/>
    </w:tcPr>
    <w:tblStylePr w:type="firstRow">
      <w:pPr>
        <w:wordWrap/>
        <w:spacing w:beforeLines="0" w:beforeAutospacing="0" w:afterLines="0" w:afterAutospacing="0"/>
        <w:ind w:leftChars="0" w:left="0"/>
        <w:jc w:val="left"/>
      </w:pPr>
      <w:rPr>
        <w:rFonts w:ascii="Calibri" w:hAnsi="Calibri"/>
        <w:b/>
        <w:i w:val="0"/>
        <w:color w:val="FFFFFF" w:themeColor="background1"/>
        <w:sz w:val="28"/>
      </w:rPr>
      <w:tblPr/>
      <w:tcPr>
        <w:shd w:val="clear" w:color="auto" w:fill="636363"/>
        <w:vAlign w:val="bottom"/>
      </w:tcPr>
    </w:tblStylePr>
    <w:tblStylePr w:type="band1Horz">
      <w:pPr>
        <w:wordWrap/>
        <w:jc w:val="left"/>
      </w:pPr>
      <w:rPr>
        <w:rFonts w:ascii="Calibri" w:hAnsi="Calibri"/>
        <w:color w:val="000000" w:themeColor="text1"/>
        <w:sz w:val="20"/>
      </w:rPr>
      <w:tblPr/>
      <w:tcPr>
        <w:shd w:val="clear" w:color="auto" w:fill="EBEBEB"/>
      </w:tcPr>
    </w:tblStylePr>
    <w:tblStylePr w:type="band2Horz">
      <w:pPr>
        <w:wordWrap/>
        <w:jc w:val="left"/>
      </w:pPr>
      <w:rPr>
        <w:rFonts w:ascii="Calibri" w:hAnsi="Calibri"/>
        <w:color w:val="auto"/>
        <w:sz w:val="20"/>
      </w:rPr>
      <w:tblPr/>
      <w:tcPr>
        <w:shd w:val="clear" w:color="auto" w:fill="FFFFFF" w:themeFill="background1"/>
      </w:tcPr>
    </w:tblStylePr>
  </w:style>
  <w:style w:type="paragraph" w:styleId="Bibliography">
    <w:name w:val="Bibliography"/>
    <w:basedOn w:val="Normal"/>
    <w:next w:val="Normal"/>
    <w:uiPriority w:val="37"/>
    <w:unhideWhenUsed/>
    <w:locked/>
    <w:rsid w:val="00D1798F"/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6E7537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7537"/>
    <w:rPr>
      <w:rFonts w:ascii="Calibri" w:eastAsia="Times New Roman" w:hAnsi="Calibri" w:cs="Times New Roman"/>
      <w:color w:val="000000"/>
      <w:kern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E7537"/>
    <w:rPr>
      <w:vertAlign w:val="superscript"/>
    </w:rPr>
  </w:style>
  <w:style w:type="paragraph" w:styleId="NormalWeb">
    <w:name w:val="Normal (Web)"/>
    <w:basedOn w:val="Normal"/>
    <w:uiPriority w:val="99"/>
    <w:unhideWhenUsed/>
    <w:locked/>
    <w:rsid w:val="005125FD"/>
    <w:rPr>
      <w:szCs w:val="24"/>
    </w:rPr>
  </w:style>
  <w:style w:type="paragraph" w:styleId="BlockText">
    <w:name w:val="Block Text"/>
    <w:basedOn w:val="Normal"/>
    <w:uiPriority w:val="99"/>
    <w:semiHidden/>
    <w:unhideWhenUsed/>
    <w:locked/>
    <w:rsid w:val="004B1900"/>
    <w:pPr>
      <w:pBdr>
        <w:top w:val="single" w:sz="2" w:space="10" w:color="636363"/>
        <w:left w:val="single" w:sz="2" w:space="10" w:color="636363"/>
        <w:bottom w:val="single" w:sz="2" w:space="10" w:color="636363"/>
        <w:right w:val="single" w:sz="2" w:space="10" w:color="636363"/>
      </w:pBdr>
      <w:ind w:right="720"/>
    </w:pPr>
    <w:rPr>
      <w:rFonts w:asciiTheme="minorHAnsi" w:eastAsiaTheme="minorEastAsia" w:hAnsiTheme="minorHAnsi" w:cstheme="minorBidi"/>
      <w:i/>
      <w:iCs/>
      <w:color w:val="636363"/>
    </w:rPr>
  </w:style>
  <w:style w:type="character" w:customStyle="1" w:styleId="A2">
    <w:name w:val="A2"/>
    <w:uiPriority w:val="99"/>
    <w:rsid w:val="005F04F0"/>
    <w:rPr>
      <w:rFonts w:cs="Arabic Transparent"/>
      <w:color w:val="000000"/>
      <w:sz w:val="17"/>
      <w:szCs w:val="17"/>
    </w:rPr>
  </w:style>
  <w:style w:type="paragraph" w:customStyle="1" w:styleId="Pa1">
    <w:name w:val="Pa1"/>
    <w:basedOn w:val="Default"/>
    <w:next w:val="Default"/>
    <w:uiPriority w:val="99"/>
    <w:rsid w:val="00BC20DA"/>
    <w:pPr>
      <w:spacing w:line="191" w:lineRule="atLeast"/>
    </w:pPr>
    <w:rPr>
      <w:rFonts w:ascii="Arabic Transparent" w:hAnsi="Arabic Transparent" w:cs="Arabic Transparent"/>
      <w:color w:val="auto"/>
      <w:sz w:val="24"/>
    </w:rPr>
  </w:style>
  <w:style w:type="paragraph" w:customStyle="1" w:styleId="Pa5">
    <w:name w:val="Pa5"/>
    <w:basedOn w:val="Default"/>
    <w:next w:val="Default"/>
    <w:uiPriority w:val="99"/>
    <w:rsid w:val="00BC20DA"/>
    <w:pPr>
      <w:spacing w:line="191" w:lineRule="atLeast"/>
    </w:pPr>
    <w:rPr>
      <w:rFonts w:ascii="DTP HelLig" w:hAnsi="DTP HelLig" w:cs="Arial Unicode MS"/>
      <w:color w:val="auto"/>
      <w:sz w:val="24"/>
    </w:rPr>
  </w:style>
  <w:style w:type="character" w:customStyle="1" w:styleId="A7">
    <w:name w:val="A7"/>
    <w:uiPriority w:val="99"/>
    <w:rsid w:val="00BC20DA"/>
    <w:rPr>
      <w:rFonts w:cs="DTP HelLig"/>
      <w:color w:val="000000"/>
      <w:sz w:val="17"/>
      <w:szCs w:val="17"/>
    </w:rPr>
  </w:style>
  <w:style w:type="character" w:customStyle="1" w:styleId="A19">
    <w:name w:val="A19"/>
    <w:uiPriority w:val="99"/>
    <w:rsid w:val="00F730A0"/>
    <w:rPr>
      <w:rFonts w:cs="DTP HelLig"/>
      <w:color w:val="000000"/>
      <w:sz w:val="17"/>
      <w:szCs w:val="17"/>
    </w:rPr>
  </w:style>
  <w:style w:type="paragraph" w:customStyle="1" w:styleId="Pa4">
    <w:name w:val="Pa4"/>
    <w:basedOn w:val="Default"/>
    <w:next w:val="Default"/>
    <w:uiPriority w:val="99"/>
    <w:rsid w:val="00F730A0"/>
    <w:pPr>
      <w:spacing w:line="251" w:lineRule="atLeast"/>
    </w:pPr>
    <w:rPr>
      <w:rFonts w:ascii="DTP HelBlaObl" w:hAnsi="DTP HelBlaObl" w:cs="Arial Unicode MS"/>
      <w:color w:val="auto"/>
      <w:sz w:val="24"/>
    </w:rPr>
  </w:style>
  <w:style w:type="paragraph" w:customStyle="1" w:styleId="Pa10">
    <w:name w:val="Pa10"/>
    <w:basedOn w:val="Default"/>
    <w:next w:val="Default"/>
    <w:uiPriority w:val="99"/>
    <w:rsid w:val="00A92F4B"/>
    <w:pPr>
      <w:spacing w:line="289" w:lineRule="atLeast"/>
    </w:pPr>
    <w:rPr>
      <w:rFonts w:ascii="DTP HelLig" w:hAnsi="DTP HelLig" w:cs="Arial Unicode MS"/>
      <w:color w:val="auto"/>
      <w:sz w:val="24"/>
    </w:rPr>
  </w:style>
  <w:style w:type="character" w:customStyle="1" w:styleId="A8">
    <w:name w:val="A8"/>
    <w:uiPriority w:val="99"/>
    <w:rsid w:val="00A92F4B"/>
    <w:rPr>
      <w:rFonts w:cs="DTP HelLig"/>
      <w:color w:val="000000"/>
      <w:sz w:val="17"/>
      <w:szCs w:val="17"/>
    </w:rPr>
  </w:style>
  <w:style w:type="character" w:customStyle="1" w:styleId="A9">
    <w:name w:val="A9"/>
    <w:uiPriority w:val="99"/>
    <w:rsid w:val="00A92F4B"/>
    <w:rPr>
      <w:rFonts w:cs="DTP HelLig"/>
      <w:color w:val="000000"/>
      <w:sz w:val="13"/>
      <w:szCs w:val="13"/>
    </w:rPr>
  </w:style>
  <w:style w:type="paragraph" w:customStyle="1" w:styleId="Pa25">
    <w:name w:val="Pa25"/>
    <w:basedOn w:val="Default"/>
    <w:next w:val="Default"/>
    <w:uiPriority w:val="99"/>
    <w:rsid w:val="002944E8"/>
    <w:pPr>
      <w:spacing w:line="221" w:lineRule="atLeast"/>
    </w:pPr>
    <w:rPr>
      <w:color w:val="auto"/>
      <w:sz w:val="24"/>
    </w:rPr>
  </w:style>
  <w:style w:type="character" w:customStyle="1" w:styleId="A13">
    <w:name w:val="A13"/>
    <w:uiPriority w:val="99"/>
    <w:rsid w:val="002944E8"/>
    <w:rPr>
      <w:b/>
      <w:bCs/>
      <w:color w:val="000000"/>
      <w:sz w:val="20"/>
      <w:szCs w:val="20"/>
    </w:rPr>
  </w:style>
  <w:style w:type="character" w:customStyle="1" w:styleId="A14">
    <w:name w:val="A14"/>
    <w:uiPriority w:val="99"/>
    <w:rsid w:val="002944E8"/>
    <w:rPr>
      <w:color w:val="000000"/>
      <w:sz w:val="17"/>
      <w:szCs w:val="17"/>
    </w:rPr>
  </w:style>
  <w:style w:type="paragraph" w:customStyle="1" w:styleId="Pa21">
    <w:name w:val="Pa21"/>
    <w:basedOn w:val="Default"/>
    <w:next w:val="Default"/>
    <w:uiPriority w:val="99"/>
    <w:rsid w:val="002C65A3"/>
    <w:pPr>
      <w:spacing w:line="221" w:lineRule="atLeast"/>
    </w:pPr>
    <w:rPr>
      <w:color w:val="auto"/>
      <w:sz w:val="24"/>
    </w:rPr>
  </w:style>
  <w:style w:type="character" w:customStyle="1" w:styleId="A3">
    <w:name w:val="A3"/>
    <w:uiPriority w:val="99"/>
    <w:rsid w:val="00EF3EED"/>
    <w:rPr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FF1DC3"/>
  </w:style>
  <w:style w:type="character" w:styleId="FollowedHyperlink">
    <w:name w:val="FollowedHyperlink"/>
    <w:basedOn w:val="DefaultParagraphFont"/>
    <w:uiPriority w:val="99"/>
    <w:semiHidden/>
    <w:unhideWhenUsed/>
    <w:locked/>
    <w:rsid w:val="00D71149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locked/>
    <w:rsid w:val="00FD06D8"/>
    <w:rPr>
      <w:i w:val="0"/>
      <w:iCs w:val="0"/>
      <w:color w:val="006D21"/>
    </w:rPr>
  </w:style>
  <w:style w:type="paragraph" w:styleId="NoSpacing">
    <w:name w:val="No Spacing"/>
    <w:uiPriority w:val="1"/>
    <w:rsid w:val="00047986"/>
    <w:pPr>
      <w:ind w:left="720" w:firstLine="0"/>
    </w:pPr>
    <w:rPr>
      <w:rFonts w:ascii="Calibri" w:eastAsia="Times New Roman" w:hAnsi="Calibri" w:cs="Times New Roman"/>
    </w:rPr>
  </w:style>
  <w:style w:type="paragraph" w:customStyle="1" w:styleId="centeredtext">
    <w:name w:val="centered text"/>
    <w:basedOn w:val="Normal"/>
    <w:link w:val="centeredtextChar"/>
    <w:rsid w:val="008F27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  <w:jc w:val="center"/>
    </w:pPr>
    <w:rPr>
      <w:color w:val="auto"/>
      <w:kern w:val="0"/>
      <w:szCs w:val="24"/>
      <w:lang w:val="en-GB"/>
    </w:rPr>
  </w:style>
  <w:style w:type="character" w:customStyle="1" w:styleId="centeredtextChar">
    <w:name w:val="centered text Char"/>
    <w:link w:val="centeredtext"/>
    <w:rsid w:val="008F27C6"/>
    <w:rPr>
      <w:rFonts w:eastAsia="Times New Roman" w:cs="Times New Roman"/>
      <w:sz w:val="22"/>
      <w:szCs w:val="24"/>
      <w:lang w:val="en-GB"/>
    </w:rPr>
  </w:style>
  <w:style w:type="table" w:customStyle="1" w:styleId="LightGrid1">
    <w:name w:val="Light Grid1"/>
    <w:basedOn w:val="TableNormal"/>
    <w:uiPriority w:val="62"/>
    <w:locked/>
    <w:rsid w:val="007F4AED"/>
    <w:pPr>
      <w:ind w:left="0" w:firstLine="0"/>
    </w:pPr>
    <w:rPr>
      <w:rFonts w:eastAsiaTheme="minorHAnsi" w:cstheme="minorBidi"/>
      <w:lang w:val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D7226F"/>
    <w:rPr>
      <w:rFonts w:eastAsia="Times New Roman" w:cs="Arial"/>
      <w:color w:val="000000"/>
      <w:kern w:val="20"/>
      <w:sz w:val="22"/>
      <w:szCs w:val="22"/>
    </w:rPr>
  </w:style>
  <w:style w:type="table" w:styleId="TableGridLight">
    <w:name w:val="Grid Table Light"/>
    <w:basedOn w:val="TableNormal"/>
    <w:uiPriority w:val="40"/>
    <w:rsid w:val="004752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Table">
    <w:name w:val="Code Table"/>
    <w:basedOn w:val="Normal"/>
    <w:rsid w:val="00D66E0B"/>
    <w:pPr>
      <w:spacing w:before="0" w:after="0" w:line="240" w:lineRule="auto"/>
    </w:pPr>
    <w:rPr>
      <w:rFonts w:ascii="Courier New" w:hAnsi="Courier New" w:cs="Courier New"/>
      <w:noProof/>
      <w:color w:val="auto"/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4523D"/>
    <w:pPr>
      <w:numPr>
        <w:numId w:val="0"/>
      </w:numPr>
      <w:tabs>
        <w:tab w:val="clear" w:pos="720"/>
      </w:tabs>
      <w:spacing w:before="240" w:after="0" w:line="276" w:lineRule="auto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0"/>
      <w:sz w:val="32"/>
    </w:rPr>
  </w:style>
  <w:style w:type="paragraph" w:styleId="Title">
    <w:name w:val="Title"/>
    <w:basedOn w:val="Normal"/>
    <w:link w:val="TitleChar"/>
    <w:uiPriority w:val="99"/>
    <w:qFormat/>
    <w:rsid w:val="00340E42"/>
    <w:pPr>
      <w:widowControl w:val="0"/>
      <w:tabs>
        <w:tab w:val="left" w:pos="6768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before="0" w:after="0" w:line="240" w:lineRule="auto"/>
      <w:jc w:val="center"/>
    </w:pPr>
    <w:rPr>
      <w:rFonts w:ascii="Times New Roman" w:hAnsi="Times New Roman" w:cs="Times New Roman"/>
      <w:b/>
      <w:bCs/>
      <w:color w:val="auto"/>
      <w:kern w:val="0"/>
      <w:sz w:val="20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340E42"/>
    <w:rPr>
      <w:rFonts w:ascii="Times New Roman" w:eastAsia="Times New Roman" w:hAnsi="Times New Roman" w:cs="Times New Roman"/>
      <w:b/>
      <w:bCs/>
      <w:szCs w:val="24"/>
    </w:rPr>
  </w:style>
  <w:style w:type="table" w:customStyle="1" w:styleId="GridTable1Light1">
    <w:name w:val="Grid Table 1 Light1"/>
    <w:basedOn w:val="TableNormal"/>
    <w:uiPriority w:val="46"/>
    <w:rsid w:val="00340E42"/>
    <w:pPr>
      <w:ind w:left="0" w:firstLine="0"/>
    </w:pPr>
    <w:rPr>
      <w:rFonts w:asciiTheme="minorHAnsi" w:eastAsiaTheme="minorHAnsi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7520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47520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475203"/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ellBody">
    <w:name w:val="CellBody"/>
    <w:basedOn w:val="Normal"/>
    <w:rsid w:val="006F25F7"/>
    <w:pPr>
      <w:spacing w:line="240" w:lineRule="auto"/>
      <w:jc w:val="left"/>
    </w:pPr>
    <w:rPr>
      <w:rFonts w:eastAsia="Times New Roman" w:cs="Times New Roman"/>
      <w:noProof/>
      <w:kern w:val="0"/>
      <w:sz w:val="16"/>
      <w:szCs w:val="20"/>
    </w:rPr>
  </w:style>
  <w:style w:type="paragraph" w:customStyle="1" w:styleId="Legal2L2">
    <w:name w:val="Legal2_L2"/>
    <w:basedOn w:val="Normal"/>
    <w:next w:val="Normal"/>
    <w:uiPriority w:val="99"/>
    <w:rsid w:val="009331D9"/>
    <w:pPr>
      <w:spacing w:before="0" w:after="240" w:line="240" w:lineRule="auto"/>
      <w:outlineLvl w:val="1"/>
    </w:pPr>
    <w:rPr>
      <w:rFonts w:ascii="Times New Roman" w:eastAsia="MS Mincho" w:hAnsi="Times New Roman" w:cs="Times New Roman"/>
      <w:color w:val="auto"/>
      <w:kern w:val="0"/>
      <w:sz w:val="20"/>
      <w:szCs w:val="20"/>
    </w:rPr>
  </w:style>
  <w:style w:type="character" w:customStyle="1" w:styleId="IndexLink">
    <w:name w:val="Index Link"/>
    <w:qFormat/>
    <w:rsid w:val="00A7688E"/>
  </w:style>
  <w:style w:type="paragraph" w:styleId="TOAHeading">
    <w:name w:val="toa heading"/>
    <w:basedOn w:val="Normal"/>
    <w:qFormat/>
    <w:locked/>
    <w:rsid w:val="00A7688E"/>
    <w:pPr>
      <w:keepNext/>
      <w:suppressLineNumbers/>
      <w:overflowPunct w:val="0"/>
      <w:spacing w:before="240" w:line="240" w:lineRule="auto"/>
      <w:jc w:val="left"/>
    </w:pPr>
    <w:rPr>
      <w:rFonts w:ascii="Liberation Sans" w:eastAsia="Microsoft YaHei" w:hAnsi="Liberation Sans" w:cs="Lucida Sans"/>
      <w:b/>
      <w:bCs/>
      <w:color w:val="00000A"/>
      <w:kern w:val="0"/>
      <w:sz w:val="32"/>
      <w:szCs w:val="32"/>
      <w:lang w:val="en-IN" w:eastAsia="zh-CN" w:bidi="hi-IN"/>
    </w:rPr>
  </w:style>
  <w:style w:type="paragraph" w:customStyle="1" w:styleId="Normal1">
    <w:name w:val="Normal1"/>
    <w:rsid w:val="00092EE3"/>
    <w:pPr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9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7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19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97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44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73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73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84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73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44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58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49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43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ujeeth\Process\Proces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45A0F8A504B4BAEEF8CD9B3AAD5B5" ma:contentTypeVersion="0" ma:contentTypeDescription="Create a new document." ma:contentTypeScope="" ma:versionID="f2d42713545e36d6505a2ec666fa8c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B0B87-EED2-4225-84D5-AC450BAC39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ED1E46-796B-487F-9A77-D7DAF5B497B6}"/>
</file>

<file path=customXml/itemProps3.xml><?xml version="1.0" encoding="utf-8"?>
<ds:datastoreItem xmlns:ds="http://schemas.openxmlformats.org/officeDocument/2006/customXml" ds:itemID="{0F4F42AF-F931-40A6-8F22-8601EA1CB8BE}"/>
</file>

<file path=customXml/itemProps4.xml><?xml version="1.0" encoding="utf-8"?>
<ds:datastoreItem xmlns:ds="http://schemas.openxmlformats.org/officeDocument/2006/customXml" ds:itemID="{A357F377-701D-435B-8A6C-1A0FAE51EA81}"/>
</file>

<file path=docProps/app.xml><?xml version="1.0" encoding="utf-8"?>
<Properties xmlns="http://schemas.openxmlformats.org/officeDocument/2006/extended-properties" xmlns:vt="http://schemas.openxmlformats.org/officeDocument/2006/docPropsVTypes">
  <Template>Process_template.dotx</Template>
  <TotalTime>0</TotalTime>
  <Pages>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Links>
    <vt:vector size="120" baseType="variant">
      <vt:variant>
        <vt:i4>1572923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_Toc349152485</vt:lpwstr>
      </vt:variant>
      <vt:variant>
        <vt:i4>1572923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_Toc349152484</vt:lpwstr>
      </vt:variant>
      <vt:variant>
        <vt:i4>1572923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_Toc349152483</vt:lpwstr>
      </vt:variant>
      <vt:variant>
        <vt:i4>1572923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_Toc349152482</vt:lpwstr>
      </vt:variant>
      <vt:variant>
        <vt:i4>1572923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_Toc349152481</vt:lpwstr>
      </vt:variant>
      <vt:variant>
        <vt:i4>1572923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_Toc349152480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_Toc349152479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_Toc349152478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_Toc349152477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_Toc349152476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_Toc349152475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_Toc349152474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_Toc349152473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_Toc349152472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_Toc349152471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_Toc349152470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_Toc349152469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_Toc349152468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_Toc349152467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_Toc349152466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2018-02-07T12:28:00Z</dcterms:created>
  <dcterms:modified xsi:type="dcterms:W3CDTF">2022-12-10T11:42:00Z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0x010100A073E3F5437FD8428D2F689403877ED6</vt:lpwstr>
  </property>
</Properties>
</file>